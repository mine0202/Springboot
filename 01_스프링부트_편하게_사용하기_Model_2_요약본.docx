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5AF7ECBC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07158E">
        <w:rPr>
          <w:lang w:val="en-US"/>
        </w:rPr>
        <w:t>3</w:t>
      </w:r>
    </w:p>
    <w:p w14:paraId="4272D486" w14:textId="72465334" w:rsidR="00CC69DC" w:rsidRPr="00375762" w:rsidRDefault="0052343E">
      <w:pPr>
        <w:pStyle w:val="a6"/>
        <w:rPr>
          <w:lang w:val="en-US"/>
        </w:rPr>
      </w:pPr>
      <w:r>
        <w:t>Model</w:t>
      </w:r>
      <w:r w:rsidR="00375762">
        <w:rPr>
          <w:lang w:val="en-US"/>
        </w:rPr>
        <w:t xml:space="preserve"> </w:t>
      </w:r>
      <w:r w:rsidR="00493F83">
        <w:rPr>
          <w:rFonts w:hint="eastAsia"/>
          <w:lang w:val="en-US"/>
        </w:rPr>
        <w:t>에서</w:t>
      </w:r>
      <w:r w:rsidR="00493F83">
        <w:rPr>
          <w:rFonts w:hint="eastAsia"/>
          <w:lang w:val="en-US"/>
        </w:rPr>
        <w:t xml:space="preserve"> </w:t>
      </w:r>
      <w:r w:rsidR="00493F83">
        <w:rPr>
          <w:lang w:val="en-US"/>
        </w:rPr>
        <w:t>@</w:t>
      </w:r>
      <w:r w:rsidR="00375762">
        <w:rPr>
          <w:rFonts w:hint="eastAsia"/>
          <w:lang w:val="en-US"/>
        </w:rPr>
        <w:t xml:space="preserve"> </w:t>
      </w:r>
      <w:r w:rsidR="00C4761F">
        <w:rPr>
          <w:rFonts w:hint="eastAsia"/>
          <w:lang w:val="en-US"/>
        </w:rPr>
        <w:t>사용하기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r w:rsidR="00145A93">
        <w:rPr>
          <w:rFonts w:hint="eastAsia"/>
        </w:rPr>
        <w:t>강태경</w:t>
      </w:r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68D6066F" w:rsidR="00CC69DC" w:rsidRPr="00774C33" w:rsidRDefault="00636FFF">
      <w:pPr>
        <w:pStyle w:val="1"/>
        <w:rPr>
          <w:lang w:val="en-US"/>
        </w:rPr>
      </w:pPr>
      <w:r>
        <w:rPr>
          <w:lang w:val="en-US"/>
        </w:rPr>
        <w:t>Exam0</w:t>
      </w:r>
      <w:r w:rsidR="00C03AE9">
        <w:rPr>
          <w:lang w:val="en-US"/>
        </w:rPr>
        <w:t>5</w:t>
      </w:r>
    </w:p>
    <w:p w14:paraId="3E03F6E9" w14:textId="63591E39" w:rsidR="00CC69DC" w:rsidRPr="00B96F8A" w:rsidRDefault="00C03AE9">
      <w:pPr>
        <w:rPr>
          <w:lang w:val="en-US"/>
        </w:rPr>
      </w:pPr>
      <w:r>
        <w:rPr>
          <w:rFonts w:hint="eastAsia"/>
          <w:lang w:val="en-US"/>
        </w:rPr>
        <w:t>주요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어노테이션</w:t>
      </w:r>
    </w:p>
    <w:p w14:paraId="46CA5B68" w14:textId="22F39AEC" w:rsidR="00637701" w:rsidRPr="00637701" w:rsidRDefault="00637701" w:rsidP="00637701">
      <w:pPr>
        <w:pStyle w:val="a"/>
        <w:rPr>
          <w:lang w:val="en-US" w:eastAsia="ko-Kore-KR"/>
        </w:rPr>
      </w:pPr>
      <w:r w:rsidRPr="00637701">
        <w:rPr>
          <w:lang w:val="en-US" w:eastAsia="ko-Kore-KR"/>
        </w:rPr>
        <w:t xml:space="preserve">@Slf4j : </w:t>
      </w:r>
      <w:r w:rsidRPr="00637701">
        <w:rPr>
          <w:lang w:val="en-US" w:eastAsia="ko-Kore-KR"/>
        </w:rPr>
        <w:t>로깅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라이브러리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어노테이션</w:t>
      </w:r>
      <w:r w:rsidRPr="00637701">
        <w:rPr>
          <w:lang w:val="en-US" w:eastAsia="ko-Kore-KR"/>
        </w:rPr>
        <w:t xml:space="preserve"> (</w:t>
      </w:r>
      <w:r w:rsidRPr="00637701">
        <w:rPr>
          <w:lang w:val="en-US" w:eastAsia="ko-Kore-KR"/>
        </w:rPr>
        <w:t>롬북</w:t>
      </w:r>
      <w:r w:rsidRPr="00637701">
        <w:rPr>
          <w:lang w:val="en-US" w:eastAsia="ko-Kore-KR"/>
        </w:rPr>
        <w:t xml:space="preserve">) , </w:t>
      </w:r>
      <w:r w:rsidRPr="00637701">
        <w:rPr>
          <w:lang w:val="en-US" w:eastAsia="ko-Kore-KR"/>
        </w:rPr>
        <w:t>인터페이스</w:t>
      </w:r>
      <w:r w:rsidRPr="00637701">
        <w:rPr>
          <w:lang w:val="en-US" w:eastAsia="ko-Kore-KR"/>
        </w:rPr>
        <w:t xml:space="preserve"> &lt;- Logback / log4j2 (</w:t>
      </w:r>
      <w:r w:rsidRPr="00637701">
        <w:rPr>
          <w:lang w:val="en-US" w:eastAsia="ko-Kore-KR"/>
        </w:rPr>
        <w:t>구현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클래스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로깅</w:t>
      </w:r>
      <w:r w:rsidRPr="00637701">
        <w:rPr>
          <w:lang w:val="en-US" w:eastAsia="ko-Kore-KR"/>
        </w:rPr>
        <w:t>)</w:t>
      </w:r>
    </w:p>
    <w:p w14:paraId="5C2170AF" w14:textId="6D0C2279" w:rsidR="00637701" w:rsidRPr="00637701" w:rsidRDefault="00637701" w:rsidP="00637701">
      <w:pPr>
        <w:pStyle w:val="a"/>
        <w:rPr>
          <w:lang w:val="en-US" w:eastAsia="ko-Kore-KR"/>
        </w:rPr>
      </w:pP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사용법</w:t>
      </w:r>
      <w:r w:rsidRPr="00637701">
        <w:rPr>
          <w:lang w:val="en-US" w:eastAsia="ko-Kore-KR"/>
        </w:rPr>
        <w:t xml:space="preserve">  ex) 1) @Slf4j </w:t>
      </w:r>
      <w:r w:rsidRPr="00637701">
        <w:rPr>
          <w:lang w:val="en-US" w:eastAsia="ko-Kore-KR"/>
        </w:rPr>
        <w:t>클래스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위에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달고</w:t>
      </w:r>
    </w:p>
    <w:p w14:paraId="09ECC37E" w14:textId="0A59D468" w:rsidR="00637701" w:rsidRPr="00637701" w:rsidRDefault="00637701" w:rsidP="00637701">
      <w:pPr>
        <w:pStyle w:val="a"/>
        <w:rPr>
          <w:lang w:val="en-US" w:eastAsia="ko-Kore-KR"/>
        </w:rPr>
      </w:pPr>
      <w:r>
        <w:rPr>
          <w:lang w:val="en-US" w:eastAsia="ko-Kore-KR"/>
        </w:rPr>
        <w:t xml:space="preserve">      </w:t>
      </w:r>
      <w:r w:rsidRPr="00637701">
        <w:rPr>
          <w:lang w:val="en-US" w:eastAsia="ko-Kore-KR"/>
        </w:rPr>
        <w:t xml:space="preserve">                2) </w:t>
      </w:r>
      <w:r w:rsidRPr="00637701">
        <w:rPr>
          <w:lang w:val="en-US" w:eastAsia="ko-Kore-KR"/>
        </w:rPr>
        <w:t>로깅을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하고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싶은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라인에서</w:t>
      </w:r>
      <w:r w:rsidRPr="00637701">
        <w:rPr>
          <w:lang w:val="en-US" w:eastAsia="ko-Kore-KR"/>
        </w:rPr>
        <w:t xml:space="preserve"> log.debug(</w:t>
      </w:r>
      <w:r w:rsidRPr="00637701">
        <w:rPr>
          <w:lang w:val="en-US" w:eastAsia="ko-Kore-KR"/>
        </w:rPr>
        <w:t>변수</w:t>
      </w:r>
      <w:r w:rsidRPr="00637701">
        <w:rPr>
          <w:lang w:val="en-US" w:eastAsia="ko-Kore-KR"/>
        </w:rPr>
        <w:t>.toString());</w:t>
      </w:r>
    </w:p>
    <w:p w14:paraId="5B146B0D" w14:textId="164F709C" w:rsidR="00637701" w:rsidRPr="00637701" w:rsidRDefault="00637701" w:rsidP="00637701">
      <w:pPr>
        <w:pStyle w:val="a"/>
        <w:rPr>
          <w:lang w:val="en-US" w:eastAsia="ko-Kore-KR"/>
        </w:rPr>
      </w:pP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설치된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로깅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라이브러리</w:t>
      </w:r>
      <w:r w:rsidRPr="00637701">
        <w:rPr>
          <w:lang w:val="en-US" w:eastAsia="ko-Kore-KR"/>
        </w:rPr>
        <w:t xml:space="preserve"> : Logback </w:t>
      </w:r>
      <w:r w:rsidRPr="00637701">
        <w:rPr>
          <w:lang w:val="en-US" w:eastAsia="ko-Kore-KR"/>
        </w:rPr>
        <w:t>설치파일</w:t>
      </w:r>
      <w:r w:rsidRPr="00637701">
        <w:rPr>
          <w:lang w:val="en-US" w:eastAsia="ko-Kore-KR"/>
        </w:rPr>
        <w:t xml:space="preserve"> 2</w:t>
      </w:r>
      <w:r w:rsidRPr="00637701">
        <w:rPr>
          <w:lang w:val="en-US" w:eastAsia="ko-Kore-KR"/>
        </w:rPr>
        <w:t>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복사</w:t>
      </w:r>
      <w:r w:rsidRPr="00637701">
        <w:rPr>
          <w:lang w:val="en-US" w:eastAsia="ko-Kore-KR"/>
        </w:rPr>
        <w:t xml:space="preserve">, build.gradle </w:t>
      </w:r>
      <w:r w:rsidRPr="00637701">
        <w:rPr>
          <w:lang w:val="en-US" w:eastAsia="ko-Kore-KR"/>
        </w:rPr>
        <w:t>라이브러리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추가</w:t>
      </w:r>
      <w:r w:rsidRPr="00637701">
        <w:rPr>
          <w:lang w:val="en-US" w:eastAsia="ko-Kore-KR"/>
        </w:rPr>
        <w:t xml:space="preserve"> (4</w:t>
      </w:r>
      <w:r w:rsidRPr="00637701">
        <w:rPr>
          <w:lang w:val="en-US" w:eastAsia="ko-Kore-KR"/>
        </w:rPr>
        <w:t>개</w:t>
      </w:r>
      <w:r w:rsidRPr="00637701">
        <w:rPr>
          <w:lang w:val="en-US" w:eastAsia="ko-Kore-KR"/>
        </w:rPr>
        <w:t>)</w:t>
      </w:r>
    </w:p>
    <w:p w14:paraId="3A94A9C2" w14:textId="77777777" w:rsidR="00994337" w:rsidRDefault="00994337" w:rsidP="00637701">
      <w:pPr>
        <w:pStyle w:val="a"/>
        <w:numPr>
          <w:ilvl w:val="0"/>
          <w:numId w:val="0"/>
        </w:numPr>
        <w:ind w:left="490"/>
        <w:rPr>
          <w:lang w:val="en-US" w:eastAsia="ko-Kore-KR"/>
        </w:rPr>
      </w:pPr>
    </w:p>
    <w:p w14:paraId="05DCC481" w14:textId="77777777" w:rsidR="00994337" w:rsidRDefault="00994337" w:rsidP="00637701">
      <w:pPr>
        <w:pStyle w:val="a"/>
        <w:numPr>
          <w:ilvl w:val="0"/>
          <w:numId w:val="0"/>
        </w:numPr>
        <w:ind w:left="490"/>
        <w:rPr>
          <w:lang w:val="en-US" w:eastAsia="ko-Kore-KR"/>
        </w:rPr>
      </w:pPr>
    </w:p>
    <w:p w14:paraId="395BA6FE" w14:textId="74413D62" w:rsidR="00637701" w:rsidRPr="00637701" w:rsidRDefault="00637701" w:rsidP="00994337">
      <w:pPr>
        <w:pStyle w:val="a"/>
        <w:rPr>
          <w:lang w:val="en-US" w:eastAsia="ko-Kore-KR"/>
        </w:rPr>
      </w:pPr>
      <w:r w:rsidRPr="00637701">
        <w:rPr>
          <w:lang w:val="en-US" w:eastAsia="ko-Kore-KR"/>
        </w:rPr>
        <w:t xml:space="preserve">@Service : </w:t>
      </w:r>
      <w:r w:rsidRPr="00637701">
        <w:rPr>
          <w:lang w:val="en-US" w:eastAsia="ko-Kore-KR"/>
        </w:rPr>
        <w:t>클래스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위에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달고</w:t>
      </w:r>
      <w:r w:rsidRPr="00637701">
        <w:rPr>
          <w:lang w:val="en-US" w:eastAsia="ko-Kore-KR"/>
        </w:rPr>
        <w:t xml:space="preserve">, @Service </w:t>
      </w:r>
      <w:r w:rsidRPr="00637701">
        <w:rPr>
          <w:lang w:val="en-US" w:eastAsia="ko-Kore-KR"/>
        </w:rPr>
        <w:t>달린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클래스는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스프링부트에서</w:t>
      </w:r>
      <w:r w:rsidRPr="00637701">
        <w:rPr>
          <w:lang w:val="en-US" w:eastAsia="ko-Kore-KR"/>
        </w:rPr>
        <w:t xml:space="preserve"> </w:t>
      </w:r>
      <w:r>
        <w:rPr>
          <w:lang w:val="en-US" w:eastAsia="ko-Kore-KR"/>
        </w:rPr>
        <w:br/>
      </w:r>
      <w:r w:rsidRPr="00637701">
        <w:rPr>
          <w:lang w:val="en-US" w:eastAsia="ko-Kore-KR"/>
        </w:rPr>
        <w:t>서버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기동시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자동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객체를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생성함</w:t>
      </w:r>
      <w:r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생성된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객체는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스프링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컨테이너에서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관리됨</w:t>
      </w:r>
      <w:r w:rsidRPr="00637701">
        <w:rPr>
          <w:lang w:val="en-US" w:eastAsia="ko-Kore-KR"/>
        </w:rPr>
        <w:t>(</w:t>
      </w:r>
      <w:r w:rsidRPr="00637701">
        <w:rPr>
          <w:lang w:val="en-US" w:eastAsia="ko-Kore-KR"/>
        </w:rPr>
        <w:t>생성된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객체</w:t>
      </w:r>
      <w:r w:rsidRPr="00637701">
        <w:rPr>
          <w:lang w:val="en-US" w:eastAsia="ko-Kore-KR"/>
        </w:rPr>
        <w:t xml:space="preserve"> : </w:t>
      </w:r>
      <w:r w:rsidRPr="00637701">
        <w:rPr>
          <w:lang w:val="en-US" w:eastAsia="ko-Kore-KR"/>
        </w:rPr>
        <w:t>싱글톤</w:t>
      </w:r>
      <w:r w:rsidRPr="00637701">
        <w:rPr>
          <w:lang w:val="en-US" w:eastAsia="ko-Kore-KR"/>
        </w:rPr>
        <w:t>(</w:t>
      </w:r>
      <w:r w:rsidRPr="00637701">
        <w:rPr>
          <w:lang w:val="en-US" w:eastAsia="ko-Kore-KR"/>
        </w:rPr>
        <w:t>공유객체</w:t>
      </w:r>
      <w:r w:rsidRPr="00637701">
        <w:rPr>
          <w:lang w:val="en-US" w:eastAsia="ko-Kore-KR"/>
        </w:rPr>
        <w:t>))</w:t>
      </w:r>
      <w:r>
        <w:rPr>
          <w:lang w:val="en-US" w:eastAsia="ko-Kore-KR"/>
        </w:rPr>
        <w:br/>
      </w:r>
      <w:r w:rsidRPr="00637701">
        <w:rPr>
          <w:lang w:val="en-US" w:eastAsia="ko-Kore-KR"/>
        </w:rPr>
        <w:t>유사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어노테이션</w:t>
      </w:r>
      <w:r w:rsidRPr="00637701">
        <w:rPr>
          <w:lang w:val="en-US" w:eastAsia="ko-Kore-KR"/>
        </w:rPr>
        <w:t xml:space="preserve"> : @Repository, @Component </w:t>
      </w:r>
      <w:r w:rsidRPr="00637701">
        <w:rPr>
          <w:lang w:val="en-US" w:eastAsia="ko-Kore-KR"/>
        </w:rPr>
        <w:t>등</w:t>
      </w:r>
    </w:p>
    <w:p w14:paraId="7180F90B" w14:textId="5BE016CD" w:rsidR="00637701" w:rsidRPr="00637701" w:rsidRDefault="00637701" w:rsidP="00637701">
      <w:pPr>
        <w:pStyle w:val="a"/>
        <w:rPr>
          <w:lang w:val="en-US" w:eastAsia="ko-Kore-KR"/>
        </w:rPr>
      </w:pPr>
      <w:r w:rsidRPr="00637701">
        <w:rPr>
          <w:lang w:val="en-US" w:eastAsia="ko-Kore-KR"/>
        </w:rPr>
        <w:t xml:space="preserve">@Autowired : </w:t>
      </w:r>
      <w:r w:rsidRPr="00637701">
        <w:rPr>
          <w:lang w:val="en-US" w:eastAsia="ko-Kore-KR"/>
        </w:rPr>
        <w:t>위에서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생성된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객체가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필요하면</w:t>
      </w:r>
      <w:r w:rsidRPr="00637701">
        <w:rPr>
          <w:lang w:val="en-US" w:eastAsia="ko-Kore-KR"/>
        </w:rPr>
        <w:t xml:space="preserve"> @Audowired </w:t>
      </w:r>
      <w:r w:rsidRPr="00637701">
        <w:rPr>
          <w:lang w:val="en-US" w:eastAsia="ko-Kore-KR"/>
        </w:rPr>
        <w:t>를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변수위에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달면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생성된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객체를</w:t>
      </w:r>
      <w:r w:rsidRPr="00637701">
        <w:rPr>
          <w:lang w:val="en-US" w:eastAsia="ko-Kore-KR"/>
        </w:rPr>
        <w:t xml:space="preserve"> 1</w:t>
      </w:r>
      <w:r w:rsidRPr="00637701">
        <w:rPr>
          <w:lang w:val="en-US" w:eastAsia="ko-Kore-KR"/>
        </w:rPr>
        <w:t>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받을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수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있음</w:t>
      </w:r>
    </w:p>
    <w:p w14:paraId="34B9982D" w14:textId="14DD1D9D" w:rsidR="00637701" w:rsidRPr="00156EE5" w:rsidRDefault="00637701" w:rsidP="00156EE5">
      <w:pPr>
        <w:pStyle w:val="a"/>
        <w:rPr>
          <w:lang w:val="en-US" w:eastAsia="ko-Kore-KR"/>
        </w:rPr>
      </w:pPr>
      <w:r w:rsidRPr="00637701">
        <w:rPr>
          <w:lang w:val="en-US" w:eastAsia="ko-Kore-KR"/>
        </w:rPr>
        <w:t xml:space="preserve"> @GetMapping : Get </w:t>
      </w:r>
      <w:r w:rsidRPr="00637701">
        <w:rPr>
          <w:lang w:val="en-US" w:eastAsia="ko-Kore-KR"/>
        </w:rPr>
        <w:t>방식으로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오는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요청에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대해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실행되는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어노테이션</w:t>
      </w:r>
      <w:r w:rsidRPr="00637701">
        <w:rPr>
          <w:lang w:val="en-US" w:eastAsia="ko-Kore-KR"/>
        </w:rPr>
        <w:t xml:space="preserve">, </w:t>
      </w:r>
      <w:r w:rsidRPr="00637701">
        <w:rPr>
          <w:lang w:val="en-US" w:eastAsia="ko-Kore-KR"/>
        </w:rPr>
        <w:t>주로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함수위에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달며</w:t>
      </w:r>
      <w:r w:rsidRPr="00637701">
        <w:rPr>
          <w:lang w:val="en-US" w:eastAsia="ko-Kore-KR"/>
        </w:rPr>
        <w:t>,</w:t>
      </w:r>
      <w:r w:rsidR="00156EE5">
        <w:rPr>
          <w:lang w:val="en-US" w:eastAsia="ko-Kore-KR"/>
        </w:rPr>
        <w:br/>
      </w:r>
      <w:r w:rsidRPr="00156EE5">
        <w:rPr>
          <w:lang w:val="en-US" w:eastAsia="ko-Kore-KR"/>
        </w:rPr>
        <w:t xml:space="preserve"> Get + URL </w:t>
      </w:r>
      <w:r w:rsidRPr="00156EE5">
        <w:rPr>
          <w:lang w:val="en-US" w:eastAsia="ko-Kore-KR"/>
        </w:rPr>
        <w:t>일치여부를</w:t>
      </w:r>
      <w:r w:rsidRPr="00156EE5">
        <w:rPr>
          <w:lang w:val="en-US" w:eastAsia="ko-Kore-KR"/>
        </w:rPr>
        <w:t xml:space="preserve"> </w:t>
      </w:r>
      <w:r w:rsidRPr="00156EE5">
        <w:rPr>
          <w:lang w:val="en-US" w:eastAsia="ko-Kore-KR"/>
        </w:rPr>
        <w:t>확인후</w:t>
      </w:r>
      <w:r w:rsidRPr="00156EE5">
        <w:rPr>
          <w:lang w:val="en-US" w:eastAsia="ko-Kore-KR"/>
        </w:rPr>
        <w:t xml:space="preserve"> @</w:t>
      </w:r>
      <w:r w:rsidRPr="00156EE5">
        <w:rPr>
          <w:lang w:val="en-US" w:eastAsia="ko-Kore-KR"/>
        </w:rPr>
        <w:t>달린</w:t>
      </w:r>
      <w:r w:rsidRPr="00156EE5">
        <w:rPr>
          <w:lang w:val="en-US" w:eastAsia="ko-Kore-KR"/>
        </w:rPr>
        <w:t xml:space="preserve"> </w:t>
      </w:r>
      <w:r w:rsidR="00156EE5">
        <w:rPr>
          <w:rFonts w:hint="eastAsia"/>
          <w:lang w:val="en-US"/>
        </w:rPr>
        <w:t>해당</w:t>
      </w:r>
      <w:r w:rsidR="00156EE5">
        <w:rPr>
          <w:rFonts w:hint="eastAsia"/>
          <w:lang w:val="en-US"/>
        </w:rPr>
        <w:t xml:space="preserve"> </w:t>
      </w:r>
      <w:r w:rsidRPr="00156EE5">
        <w:rPr>
          <w:lang w:val="en-US" w:eastAsia="ko-Kore-KR"/>
        </w:rPr>
        <w:t>함수가</w:t>
      </w:r>
      <w:r w:rsidRPr="00156EE5">
        <w:rPr>
          <w:lang w:val="en-US" w:eastAsia="ko-Kore-KR"/>
        </w:rPr>
        <w:t xml:space="preserve"> </w:t>
      </w:r>
      <w:r w:rsidRPr="00156EE5">
        <w:rPr>
          <w:lang w:val="en-US" w:eastAsia="ko-Kore-KR"/>
        </w:rPr>
        <w:t>실행됨</w:t>
      </w:r>
      <w:r w:rsidRPr="00156EE5">
        <w:rPr>
          <w:lang w:val="en-US" w:eastAsia="ko-Kore-KR"/>
        </w:rPr>
        <w:t xml:space="preserve"> ( Select </w:t>
      </w:r>
      <w:r w:rsidRPr="00156EE5">
        <w:rPr>
          <w:lang w:val="en-US" w:eastAsia="ko-Kore-KR"/>
        </w:rPr>
        <w:t>문</w:t>
      </w:r>
      <w:r w:rsidRPr="00156EE5">
        <w:rPr>
          <w:lang w:val="en-US" w:eastAsia="ko-Kore-KR"/>
        </w:rPr>
        <w:t xml:space="preserve"> </w:t>
      </w:r>
      <w:r w:rsidRPr="00156EE5">
        <w:rPr>
          <w:lang w:val="en-US" w:eastAsia="ko-Kore-KR"/>
        </w:rPr>
        <w:t>실행</w:t>
      </w:r>
      <w:r w:rsidRPr="00156EE5">
        <w:rPr>
          <w:lang w:val="en-US" w:eastAsia="ko-Kore-KR"/>
        </w:rPr>
        <w:t xml:space="preserve"> )</w:t>
      </w:r>
      <w:r w:rsidR="00D2334C">
        <w:rPr>
          <w:lang w:val="en-US" w:eastAsia="ko-Kore-KR"/>
        </w:rPr>
        <w:br/>
      </w:r>
      <w:r w:rsidR="00D2334C">
        <w:rPr>
          <w:rFonts w:hint="eastAsia"/>
          <w:lang w:val="en-US"/>
        </w:rPr>
        <w:t>클라이언트</w:t>
      </w:r>
      <w:r w:rsidR="00D2334C">
        <w:rPr>
          <w:rFonts w:hint="eastAsia"/>
          <w:lang w:val="en-US"/>
        </w:rPr>
        <w:t xml:space="preserve"> </w:t>
      </w:r>
      <w:r w:rsidR="00D2334C">
        <w:rPr>
          <w:lang w:val="en-US"/>
        </w:rPr>
        <w:t xml:space="preserve">: Get </w:t>
      </w:r>
      <w:r w:rsidR="00D2334C">
        <w:rPr>
          <w:rFonts w:hint="eastAsia"/>
          <w:lang w:val="en-US"/>
        </w:rPr>
        <w:t>요청</w:t>
      </w:r>
      <w:r w:rsidR="00D2334C">
        <w:rPr>
          <w:rFonts w:hint="eastAsia"/>
          <w:lang w:val="en-US"/>
        </w:rPr>
        <w:t xml:space="preserve"> </w:t>
      </w:r>
      <w:r w:rsidR="00D2334C">
        <w:rPr>
          <w:lang w:val="en-US"/>
        </w:rPr>
        <w:t xml:space="preserve">-&gt; </w:t>
      </w:r>
      <w:r w:rsidR="00D2334C">
        <w:rPr>
          <w:rFonts w:hint="eastAsia"/>
          <w:lang w:val="en-US"/>
        </w:rPr>
        <w:t>스프링서버</w:t>
      </w:r>
      <w:r w:rsidR="00D2334C">
        <w:rPr>
          <w:rFonts w:hint="eastAsia"/>
          <w:lang w:val="en-US"/>
        </w:rPr>
        <w:t xml:space="preserve"> </w:t>
      </w:r>
      <w:r w:rsidR="00D2334C">
        <w:rPr>
          <w:lang w:val="en-US"/>
        </w:rPr>
        <w:t xml:space="preserve">: @GetMapping -&gt; DB : select </w:t>
      </w:r>
      <w:r w:rsidR="00D2334C">
        <w:rPr>
          <w:rFonts w:hint="eastAsia"/>
          <w:lang w:val="en-US"/>
        </w:rPr>
        <w:t>문</w:t>
      </w:r>
      <w:r w:rsidR="00D2334C">
        <w:rPr>
          <w:rFonts w:hint="eastAsia"/>
          <w:lang w:val="en-US"/>
        </w:rPr>
        <w:t xml:space="preserve"> </w:t>
      </w:r>
      <w:r w:rsidR="00D2334C">
        <w:rPr>
          <w:rFonts w:hint="eastAsia"/>
          <w:lang w:val="en-US"/>
        </w:rPr>
        <w:t>호출</w:t>
      </w:r>
    </w:p>
    <w:p w14:paraId="2A3A2F90" w14:textId="611EA790" w:rsidR="00637701" w:rsidRPr="0092493C" w:rsidRDefault="00637701" w:rsidP="0092493C">
      <w:pPr>
        <w:pStyle w:val="a"/>
        <w:rPr>
          <w:lang w:val="en-US" w:eastAsia="ko-Kore-KR"/>
        </w:rPr>
      </w:pPr>
      <w:r w:rsidRPr="00637701">
        <w:rPr>
          <w:lang w:val="en-US" w:eastAsia="ko-Kore-KR"/>
        </w:rPr>
        <w:t xml:space="preserve"> @PostMapping : Post </w:t>
      </w:r>
      <w:r w:rsidRPr="00637701">
        <w:rPr>
          <w:lang w:val="en-US" w:eastAsia="ko-Kore-KR"/>
        </w:rPr>
        <w:t>방식으로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오는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요청에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대해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실행되는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어노테이션</w:t>
      </w:r>
      <w:r w:rsidRPr="00637701">
        <w:rPr>
          <w:lang w:val="en-US" w:eastAsia="ko-Kore-KR"/>
        </w:rPr>
        <w:t xml:space="preserve">, </w:t>
      </w:r>
      <w:r w:rsidRPr="00637701">
        <w:rPr>
          <w:lang w:val="en-US" w:eastAsia="ko-Kore-KR"/>
        </w:rPr>
        <w:t>주로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함수위에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달며</w:t>
      </w:r>
      <w:r w:rsidRPr="00637701">
        <w:rPr>
          <w:lang w:val="en-US" w:eastAsia="ko-Kore-KR"/>
        </w:rPr>
        <w:t>,</w:t>
      </w:r>
      <w:r w:rsidRPr="0092493C">
        <w:rPr>
          <w:lang w:val="en-US" w:eastAsia="ko-Kore-KR"/>
        </w:rPr>
        <w:t xml:space="preserve">Post + URL </w:t>
      </w:r>
      <w:r w:rsidRPr="0092493C">
        <w:rPr>
          <w:lang w:val="en-US" w:eastAsia="ko-Kore-KR"/>
        </w:rPr>
        <w:t>일치여부를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확인후</w:t>
      </w:r>
      <w:r w:rsidRPr="0092493C">
        <w:rPr>
          <w:lang w:val="en-US" w:eastAsia="ko-Kore-KR"/>
        </w:rPr>
        <w:t xml:space="preserve"> @</w:t>
      </w:r>
      <w:r w:rsidRPr="0092493C">
        <w:rPr>
          <w:lang w:val="en-US" w:eastAsia="ko-Kore-KR"/>
        </w:rPr>
        <w:t>달린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함수가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실행됨</w:t>
      </w:r>
      <w:r w:rsidRPr="0092493C">
        <w:rPr>
          <w:lang w:val="en-US" w:eastAsia="ko-Kore-KR"/>
        </w:rPr>
        <w:t xml:space="preserve"> ( insert </w:t>
      </w:r>
      <w:r w:rsidRPr="0092493C">
        <w:rPr>
          <w:lang w:val="en-US" w:eastAsia="ko-Kore-KR"/>
        </w:rPr>
        <w:t>문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실행</w:t>
      </w:r>
      <w:r w:rsidRPr="0092493C">
        <w:rPr>
          <w:lang w:val="en-US" w:eastAsia="ko-Kore-KR"/>
        </w:rPr>
        <w:t xml:space="preserve"> )</w:t>
      </w:r>
      <w:r w:rsidR="0092493C">
        <w:rPr>
          <w:lang w:val="en-US" w:eastAsia="ko-Kore-KR"/>
        </w:rPr>
        <w:br/>
      </w:r>
      <w:r w:rsidR="0092493C">
        <w:rPr>
          <w:rFonts w:hint="eastAsia"/>
          <w:lang w:val="en-US"/>
        </w:rPr>
        <w:t>클라이언트</w:t>
      </w:r>
      <w:r w:rsidR="0092493C">
        <w:rPr>
          <w:rFonts w:hint="eastAsia"/>
          <w:lang w:val="en-US"/>
        </w:rPr>
        <w:t xml:space="preserve"> </w:t>
      </w:r>
      <w:r w:rsidR="0092493C">
        <w:rPr>
          <w:lang w:val="en-US"/>
        </w:rPr>
        <w:t xml:space="preserve">: </w:t>
      </w:r>
      <w:r w:rsidR="0092493C">
        <w:rPr>
          <w:lang w:val="en-US"/>
        </w:rPr>
        <w:t>Post</w:t>
      </w:r>
      <w:r w:rsidR="0092493C">
        <w:rPr>
          <w:lang w:val="en-US"/>
        </w:rPr>
        <w:t xml:space="preserve"> </w:t>
      </w:r>
      <w:r w:rsidR="0092493C">
        <w:rPr>
          <w:rFonts w:hint="eastAsia"/>
          <w:lang w:val="en-US"/>
        </w:rPr>
        <w:t>요청</w:t>
      </w:r>
      <w:r w:rsidR="0092493C">
        <w:rPr>
          <w:rFonts w:hint="eastAsia"/>
          <w:lang w:val="en-US"/>
        </w:rPr>
        <w:t xml:space="preserve"> </w:t>
      </w:r>
      <w:r w:rsidR="0092493C">
        <w:rPr>
          <w:lang w:val="en-US"/>
        </w:rPr>
        <w:t xml:space="preserve">-&gt; </w:t>
      </w:r>
      <w:r w:rsidR="0092493C">
        <w:rPr>
          <w:rFonts w:hint="eastAsia"/>
          <w:lang w:val="en-US"/>
        </w:rPr>
        <w:t>스프링서버</w:t>
      </w:r>
      <w:r w:rsidR="0092493C">
        <w:rPr>
          <w:rFonts w:hint="eastAsia"/>
          <w:lang w:val="en-US"/>
        </w:rPr>
        <w:t xml:space="preserve"> </w:t>
      </w:r>
      <w:r w:rsidR="0092493C">
        <w:rPr>
          <w:lang w:val="en-US"/>
        </w:rPr>
        <w:t>: @</w:t>
      </w:r>
      <w:r w:rsidR="0092493C">
        <w:rPr>
          <w:lang w:val="en-US"/>
        </w:rPr>
        <w:t>Post</w:t>
      </w:r>
      <w:r w:rsidR="0092493C">
        <w:rPr>
          <w:lang w:val="en-US"/>
        </w:rPr>
        <w:t xml:space="preserve">Mapping -&gt; DB : </w:t>
      </w:r>
      <w:r w:rsidR="0092493C">
        <w:rPr>
          <w:lang w:val="en-US"/>
        </w:rPr>
        <w:t>insert</w:t>
      </w:r>
      <w:r w:rsidR="0092493C">
        <w:rPr>
          <w:lang w:val="en-US"/>
        </w:rPr>
        <w:t xml:space="preserve"> </w:t>
      </w:r>
      <w:r w:rsidR="0092493C">
        <w:rPr>
          <w:rFonts w:hint="eastAsia"/>
          <w:lang w:val="en-US"/>
        </w:rPr>
        <w:t>문</w:t>
      </w:r>
      <w:r w:rsidR="0092493C">
        <w:rPr>
          <w:rFonts w:hint="eastAsia"/>
          <w:lang w:val="en-US"/>
        </w:rPr>
        <w:t xml:space="preserve"> </w:t>
      </w:r>
      <w:r w:rsidR="0092493C">
        <w:rPr>
          <w:rFonts w:hint="eastAsia"/>
          <w:lang w:val="en-US"/>
        </w:rPr>
        <w:t>호출</w:t>
      </w:r>
    </w:p>
    <w:p w14:paraId="3E1CDFEE" w14:textId="60A3983E" w:rsidR="00637701" w:rsidRPr="0092493C" w:rsidRDefault="00637701" w:rsidP="0092493C">
      <w:pPr>
        <w:pStyle w:val="a"/>
        <w:rPr>
          <w:lang w:val="en-US" w:eastAsia="ko-Kore-KR"/>
        </w:rPr>
      </w:pPr>
      <w:r w:rsidRPr="00637701">
        <w:rPr>
          <w:lang w:val="en-US" w:eastAsia="ko-Kore-KR"/>
        </w:rPr>
        <w:t xml:space="preserve"> @PutMapping : Put </w:t>
      </w:r>
      <w:r w:rsidRPr="00637701">
        <w:rPr>
          <w:lang w:val="en-US" w:eastAsia="ko-Kore-KR"/>
        </w:rPr>
        <w:t>방식으로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오는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요청에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대해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실행되는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어노테이션</w:t>
      </w:r>
      <w:r w:rsidRPr="00637701">
        <w:rPr>
          <w:lang w:val="en-US" w:eastAsia="ko-Kore-KR"/>
        </w:rPr>
        <w:t xml:space="preserve">, </w:t>
      </w:r>
      <w:r w:rsidRPr="00637701">
        <w:rPr>
          <w:lang w:val="en-US" w:eastAsia="ko-Kore-KR"/>
        </w:rPr>
        <w:t>주로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함수위에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달며</w:t>
      </w:r>
      <w:r w:rsidRPr="00637701">
        <w:rPr>
          <w:lang w:val="en-US" w:eastAsia="ko-Kore-KR"/>
        </w:rPr>
        <w:t>,</w:t>
      </w:r>
      <w:r w:rsidRPr="0092493C">
        <w:rPr>
          <w:lang w:val="en-US" w:eastAsia="ko-Kore-KR"/>
        </w:rPr>
        <w:t xml:space="preserve">Put + URL </w:t>
      </w:r>
      <w:r w:rsidRPr="0092493C">
        <w:rPr>
          <w:lang w:val="en-US" w:eastAsia="ko-Kore-KR"/>
        </w:rPr>
        <w:t>일치여부를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확인후</w:t>
      </w:r>
      <w:r w:rsidRPr="0092493C">
        <w:rPr>
          <w:lang w:val="en-US" w:eastAsia="ko-Kore-KR"/>
        </w:rPr>
        <w:t xml:space="preserve"> @</w:t>
      </w:r>
      <w:r w:rsidRPr="0092493C">
        <w:rPr>
          <w:lang w:val="en-US" w:eastAsia="ko-Kore-KR"/>
        </w:rPr>
        <w:t>달린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함수가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실행됨</w:t>
      </w:r>
      <w:r w:rsidRPr="0092493C">
        <w:rPr>
          <w:lang w:val="en-US" w:eastAsia="ko-Kore-KR"/>
        </w:rPr>
        <w:t xml:space="preserve">  ( update </w:t>
      </w:r>
      <w:r w:rsidRPr="0092493C">
        <w:rPr>
          <w:lang w:val="en-US" w:eastAsia="ko-Kore-KR"/>
        </w:rPr>
        <w:t>문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실행</w:t>
      </w:r>
      <w:r w:rsidRPr="0092493C">
        <w:rPr>
          <w:lang w:val="en-US" w:eastAsia="ko-Kore-KR"/>
        </w:rPr>
        <w:t xml:space="preserve"> )</w:t>
      </w:r>
      <w:r w:rsidR="0092493C">
        <w:rPr>
          <w:lang w:val="en-US" w:eastAsia="ko-Kore-KR"/>
        </w:rPr>
        <w:br/>
      </w:r>
      <w:r w:rsidR="0092493C">
        <w:rPr>
          <w:rFonts w:hint="eastAsia"/>
          <w:lang w:val="en-US"/>
        </w:rPr>
        <w:t>클라이언트</w:t>
      </w:r>
      <w:r w:rsidR="0092493C">
        <w:rPr>
          <w:rFonts w:hint="eastAsia"/>
          <w:lang w:val="en-US"/>
        </w:rPr>
        <w:t xml:space="preserve"> </w:t>
      </w:r>
      <w:r w:rsidR="0092493C">
        <w:rPr>
          <w:lang w:val="en-US"/>
        </w:rPr>
        <w:t xml:space="preserve">: </w:t>
      </w:r>
      <w:r w:rsidR="0092493C">
        <w:rPr>
          <w:lang w:val="en-US"/>
        </w:rPr>
        <w:t>Put</w:t>
      </w:r>
      <w:r w:rsidR="0092493C">
        <w:rPr>
          <w:lang w:val="en-US"/>
        </w:rPr>
        <w:t xml:space="preserve"> </w:t>
      </w:r>
      <w:r w:rsidR="0092493C">
        <w:rPr>
          <w:rFonts w:hint="eastAsia"/>
          <w:lang w:val="en-US"/>
        </w:rPr>
        <w:t>요청</w:t>
      </w:r>
      <w:r w:rsidR="0092493C">
        <w:rPr>
          <w:rFonts w:hint="eastAsia"/>
          <w:lang w:val="en-US"/>
        </w:rPr>
        <w:t xml:space="preserve"> </w:t>
      </w:r>
      <w:r w:rsidR="0092493C">
        <w:rPr>
          <w:lang w:val="en-US"/>
        </w:rPr>
        <w:t xml:space="preserve">-&gt; </w:t>
      </w:r>
      <w:r w:rsidR="0092493C">
        <w:rPr>
          <w:rFonts w:hint="eastAsia"/>
          <w:lang w:val="en-US"/>
        </w:rPr>
        <w:t>스프링서버</w:t>
      </w:r>
      <w:r w:rsidR="0092493C">
        <w:rPr>
          <w:rFonts w:hint="eastAsia"/>
          <w:lang w:val="en-US"/>
        </w:rPr>
        <w:t xml:space="preserve"> </w:t>
      </w:r>
      <w:r w:rsidR="0092493C">
        <w:rPr>
          <w:lang w:val="en-US"/>
        </w:rPr>
        <w:t>: @</w:t>
      </w:r>
      <w:r w:rsidR="0092493C">
        <w:rPr>
          <w:lang w:val="en-US"/>
        </w:rPr>
        <w:t>Put</w:t>
      </w:r>
      <w:r w:rsidR="0092493C">
        <w:rPr>
          <w:lang w:val="en-US"/>
        </w:rPr>
        <w:t xml:space="preserve">Mapping -&gt; DB : </w:t>
      </w:r>
      <w:r w:rsidR="0092493C">
        <w:rPr>
          <w:lang w:val="en-US"/>
        </w:rPr>
        <w:t>update</w:t>
      </w:r>
      <w:r w:rsidR="0092493C">
        <w:rPr>
          <w:lang w:val="en-US"/>
        </w:rPr>
        <w:t xml:space="preserve"> </w:t>
      </w:r>
      <w:r w:rsidR="0092493C">
        <w:rPr>
          <w:rFonts w:hint="eastAsia"/>
          <w:lang w:val="en-US"/>
        </w:rPr>
        <w:t>문</w:t>
      </w:r>
      <w:r w:rsidR="0092493C">
        <w:rPr>
          <w:rFonts w:hint="eastAsia"/>
          <w:lang w:val="en-US"/>
        </w:rPr>
        <w:t xml:space="preserve"> </w:t>
      </w:r>
      <w:r w:rsidR="0092493C">
        <w:rPr>
          <w:rFonts w:hint="eastAsia"/>
          <w:lang w:val="en-US"/>
        </w:rPr>
        <w:t>호출</w:t>
      </w:r>
    </w:p>
    <w:p w14:paraId="4DEC5BCE" w14:textId="66E577DC" w:rsidR="00637701" w:rsidRPr="0092493C" w:rsidRDefault="00637701" w:rsidP="0092493C">
      <w:pPr>
        <w:pStyle w:val="a"/>
        <w:rPr>
          <w:lang w:val="en-US" w:eastAsia="ko-Kore-KR"/>
        </w:rPr>
      </w:pPr>
      <w:r w:rsidRPr="00637701">
        <w:rPr>
          <w:lang w:val="en-US" w:eastAsia="ko-Kore-KR"/>
        </w:rPr>
        <w:t xml:space="preserve"> @DeleteMapping : Delete </w:t>
      </w:r>
      <w:r w:rsidRPr="00637701">
        <w:rPr>
          <w:lang w:val="en-US" w:eastAsia="ko-Kore-KR"/>
        </w:rPr>
        <w:t>방식으로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오는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요청에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대해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실행되는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어노테이션</w:t>
      </w:r>
      <w:r w:rsidRPr="00637701">
        <w:rPr>
          <w:lang w:val="en-US" w:eastAsia="ko-Kore-KR"/>
        </w:rPr>
        <w:t xml:space="preserve">, </w:t>
      </w:r>
      <w:r w:rsidRPr="00637701">
        <w:rPr>
          <w:lang w:val="en-US" w:eastAsia="ko-Kore-KR"/>
        </w:rPr>
        <w:t>주로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함수위에</w:t>
      </w:r>
      <w:r w:rsidRPr="00637701">
        <w:rPr>
          <w:lang w:val="en-US" w:eastAsia="ko-Kore-KR"/>
        </w:rPr>
        <w:t xml:space="preserve"> </w:t>
      </w:r>
      <w:r w:rsidRPr="00637701">
        <w:rPr>
          <w:lang w:val="en-US" w:eastAsia="ko-Kore-KR"/>
        </w:rPr>
        <w:t>달며</w:t>
      </w:r>
      <w:r w:rsidRPr="00637701">
        <w:rPr>
          <w:lang w:val="en-US" w:eastAsia="ko-Kore-KR"/>
        </w:rPr>
        <w:t>,</w:t>
      </w:r>
      <w:r w:rsidRPr="0092493C">
        <w:rPr>
          <w:lang w:val="en-US" w:eastAsia="ko-Kore-KR"/>
        </w:rPr>
        <w:t xml:space="preserve">Delete + URL </w:t>
      </w:r>
      <w:r w:rsidRPr="0092493C">
        <w:rPr>
          <w:lang w:val="en-US" w:eastAsia="ko-Kore-KR"/>
        </w:rPr>
        <w:t>일치여부를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확인후</w:t>
      </w:r>
      <w:r w:rsidRPr="0092493C">
        <w:rPr>
          <w:lang w:val="en-US" w:eastAsia="ko-Kore-KR"/>
        </w:rPr>
        <w:t xml:space="preserve"> @</w:t>
      </w:r>
      <w:r w:rsidRPr="0092493C">
        <w:rPr>
          <w:lang w:val="en-US" w:eastAsia="ko-Kore-KR"/>
        </w:rPr>
        <w:t>달린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함수가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실행됨</w:t>
      </w:r>
      <w:r w:rsidRPr="0092493C">
        <w:rPr>
          <w:lang w:val="en-US" w:eastAsia="ko-Kore-KR"/>
        </w:rPr>
        <w:t xml:space="preserve">  ( delete </w:t>
      </w:r>
      <w:r w:rsidRPr="0092493C">
        <w:rPr>
          <w:lang w:val="en-US" w:eastAsia="ko-Kore-KR"/>
        </w:rPr>
        <w:t>문</w:t>
      </w:r>
      <w:r w:rsidRPr="0092493C">
        <w:rPr>
          <w:lang w:val="en-US" w:eastAsia="ko-Kore-KR"/>
        </w:rPr>
        <w:t xml:space="preserve"> </w:t>
      </w:r>
      <w:r w:rsidRPr="0092493C">
        <w:rPr>
          <w:lang w:val="en-US" w:eastAsia="ko-Kore-KR"/>
        </w:rPr>
        <w:t>실행</w:t>
      </w:r>
      <w:r w:rsidRPr="0092493C">
        <w:rPr>
          <w:lang w:val="en-US" w:eastAsia="ko-Kore-KR"/>
        </w:rPr>
        <w:t xml:space="preserve"> )</w:t>
      </w:r>
      <w:r w:rsidR="0092493C">
        <w:rPr>
          <w:lang w:val="en-US" w:eastAsia="ko-Kore-KR"/>
        </w:rPr>
        <w:br/>
      </w:r>
      <w:r w:rsidR="0092493C">
        <w:rPr>
          <w:rFonts w:hint="eastAsia"/>
          <w:lang w:val="en-US"/>
        </w:rPr>
        <w:t>클라이언트</w:t>
      </w:r>
      <w:r w:rsidR="0092493C">
        <w:rPr>
          <w:rFonts w:hint="eastAsia"/>
          <w:lang w:val="en-US"/>
        </w:rPr>
        <w:t xml:space="preserve"> </w:t>
      </w:r>
      <w:r w:rsidR="0092493C">
        <w:rPr>
          <w:lang w:val="en-US"/>
        </w:rPr>
        <w:t xml:space="preserve">: </w:t>
      </w:r>
      <w:r w:rsidR="0092493C">
        <w:rPr>
          <w:lang w:val="en-US"/>
        </w:rPr>
        <w:t>Delete</w:t>
      </w:r>
      <w:r w:rsidR="0092493C">
        <w:rPr>
          <w:lang w:val="en-US"/>
        </w:rPr>
        <w:t xml:space="preserve"> </w:t>
      </w:r>
      <w:r w:rsidR="0092493C">
        <w:rPr>
          <w:rFonts w:hint="eastAsia"/>
          <w:lang w:val="en-US"/>
        </w:rPr>
        <w:t>요청</w:t>
      </w:r>
      <w:r w:rsidR="0092493C">
        <w:rPr>
          <w:rFonts w:hint="eastAsia"/>
          <w:lang w:val="en-US"/>
        </w:rPr>
        <w:t xml:space="preserve"> </w:t>
      </w:r>
      <w:r w:rsidR="0092493C">
        <w:rPr>
          <w:lang w:val="en-US"/>
        </w:rPr>
        <w:t xml:space="preserve">-&gt; </w:t>
      </w:r>
      <w:r w:rsidR="0092493C">
        <w:rPr>
          <w:rFonts w:hint="eastAsia"/>
          <w:lang w:val="en-US"/>
        </w:rPr>
        <w:t>스프링서버</w:t>
      </w:r>
      <w:r w:rsidR="0092493C">
        <w:rPr>
          <w:rFonts w:hint="eastAsia"/>
          <w:lang w:val="en-US"/>
        </w:rPr>
        <w:t xml:space="preserve"> </w:t>
      </w:r>
      <w:r w:rsidR="0092493C">
        <w:rPr>
          <w:lang w:val="en-US"/>
        </w:rPr>
        <w:t>: @</w:t>
      </w:r>
      <w:r w:rsidR="0092493C">
        <w:rPr>
          <w:lang w:val="en-US"/>
        </w:rPr>
        <w:t>Delete</w:t>
      </w:r>
      <w:r w:rsidR="0092493C">
        <w:rPr>
          <w:lang w:val="en-US"/>
        </w:rPr>
        <w:t xml:space="preserve">Mapping -&gt; DB : </w:t>
      </w:r>
      <w:r w:rsidR="0092493C">
        <w:rPr>
          <w:lang w:val="en-US"/>
        </w:rPr>
        <w:t>delete</w:t>
      </w:r>
      <w:r w:rsidR="0092493C">
        <w:rPr>
          <w:lang w:val="en-US"/>
        </w:rPr>
        <w:t xml:space="preserve"> </w:t>
      </w:r>
      <w:r w:rsidR="0092493C">
        <w:rPr>
          <w:rFonts w:hint="eastAsia"/>
          <w:lang w:val="en-US"/>
        </w:rPr>
        <w:t>문</w:t>
      </w:r>
      <w:r w:rsidR="0092493C">
        <w:rPr>
          <w:rFonts w:hint="eastAsia"/>
          <w:lang w:val="en-US"/>
        </w:rPr>
        <w:t xml:space="preserve"> </w:t>
      </w:r>
      <w:r w:rsidR="0092493C">
        <w:rPr>
          <w:rFonts w:hint="eastAsia"/>
          <w:lang w:val="en-US"/>
        </w:rPr>
        <w:t>호출</w:t>
      </w:r>
    </w:p>
    <w:p w14:paraId="10DFB1D6" w14:textId="52FEA59F" w:rsidR="00A124E9" w:rsidRPr="00A124E9" w:rsidRDefault="00A124E9" w:rsidP="00A124E9">
      <w:pPr>
        <w:pStyle w:val="a"/>
        <w:rPr>
          <w:color w:val="A9B7C6"/>
          <w:lang w:val="en-US" w:eastAsia="ko-Kore-KR"/>
        </w:rPr>
      </w:pPr>
      <w:r w:rsidRPr="00A124E9">
        <w:rPr>
          <w:lang w:val="en-US" w:eastAsia="ko-Kore-KR"/>
        </w:rPr>
        <w:t>editDept()</w:t>
      </w:r>
      <w:r>
        <w:rPr>
          <w:lang w:val="en-US" w:eastAsia="ko-Kore-KR"/>
        </w:rPr>
        <w:t xml:space="preserve"> : </w:t>
      </w:r>
      <w:r>
        <w:rPr>
          <w:rFonts w:hint="eastAsia"/>
          <w:lang w:val="en-US"/>
        </w:rPr>
        <w:t>컨트롤러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 w:rsidR="005D366E" w:rsidRPr="00A124E9">
        <w:rPr>
          <w:lang w:val="en-US" w:eastAsia="ko-Kore-KR"/>
        </w:rPr>
        <w:t>updateDept</w:t>
      </w:r>
      <w:r w:rsidR="005D366E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서비스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</w:t>
      </w:r>
    </w:p>
    <w:p w14:paraId="1E2565B4" w14:textId="48DDE36C" w:rsidR="00A124E9" w:rsidRPr="005B12F4" w:rsidRDefault="00A124E9" w:rsidP="00A124E9">
      <w:pPr>
        <w:pStyle w:val="a"/>
        <w:rPr>
          <w:color w:val="A9B7C6"/>
          <w:lang w:val="en-US" w:eastAsia="ko-Kore-KR"/>
        </w:rPr>
      </w:pPr>
      <w:r w:rsidRPr="00A124E9">
        <w:rPr>
          <w:lang w:val="en-US" w:eastAsia="ko-Kore-KR"/>
        </w:rPr>
        <w:t>updateDept()</w:t>
      </w:r>
      <w:r>
        <w:rPr>
          <w:lang w:val="en-US" w:eastAsia="ko-Kore-KR"/>
        </w:rPr>
        <w:t xml:space="preserve"> : update </w:t>
      </w:r>
      <w:r>
        <w:rPr>
          <w:rFonts w:hint="eastAsia"/>
          <w:lang w:val="en-US"/>
        </w:rPr>
        <w:t>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DB </w:t>
      </w:r>
      <w:r>
        <w:rPr>
          <w:rFonts w:hint="eastAsia"/>
          <w:lang w:val="en-US"/>
        </w:rPr>
        <w:t>수정됨</w:t>
      </w:r>
    </w:p>
    <w:p w14:paraId="036A8506" w14:textId="287DE20A" w:rsidR="005B12F4" w:rsidRDefault="005B12F4" w:rsidP="005B12F4">
      <w:pPr>
        <w:pStyle w:val="a"/>
        <w:numPr>
          <w:ilvl w:val="0"/>
          <w:numId w:val="0"/>
        </w:numPr>
        <w:ind w:left="749" w:hanging="259"/>
        <w:rPr>
          <w:lang w:val="en-US"/>
        </w:rPr>
      </w:pPr>
    </w:p>
    <w:p w14:paraId="00556F94" w14:textId="77777777" w:rsidR="005B12F4" w:rsidRPr="00A124E9" w:rsidRDefault="005B12F4" w:rsidP="005B12F4">
      <w:pPr>
        <w:pStyle w:val="a"/>
        <w:numPr>
          <w:ilvl w:val="0"/>
          <w:numId w:val="0"/>
        </w:numPr>
        <w:ind w:left="749" w:hanging="259"/>
        <w:rPr>
          <w:color w:val="A9B7C6"/>
          <w:lang w:val="en-US" w:eastAsia="ko-Kore-KR"/>
        </w:rPr>
      </w:pPr>
    </w:p>
    <w:p w14:paraId="5B16AA0F" w14:textId="4D260990" w:rsidR="00D25210" w:rsidRPr="00C10B0C" w:rsidRDefault="00C10B0C" w:rsidP="00D25210">
      <w:pPr>
        <w:pStyle w:val="1"/>
        <w:rPr>
          <w:lang w:val="en-US"/>
        </w:rPr>
      </w:pPr>
      <w:r>
        <w:rPr>
          <w:rFonts w:hint="eastAsia"/>
        </w:rPr>
        <w:lastRenderedPageBreak/>
        <w:t>E</w:t>
      </w:r>
      <w:r>
        <w:t>xam0</w:t>
      </w:r>
      <w:r w:rsidR="005B12F4">
        <w:t>6</w:t>
      </w:r>
    </w:p>
    <w:p w14:paraId="4430C93A" w14:textId="1EA49D19" w:rsidR="007D5116" w:rsidRPr="00A93A54" w:rsidRDefault="004637B7" w:rsidP="00A93A54">
      <w:pPr>
        <w:rPr>
          <w:color w:val="A9B7C6"/>
          <w:lang w:val="en-US" w:eastAsia="ko-Kore-KR"/>
        </w:rPr>
      </w:pPr>
      <w:r>
        <w:rPr>
          <w:rFonts w:hint="eastAsia"/>
          <w:lang w:val="en-US"/>
        </w:rPr>
        <w:t>부서</w:t>
      </w:r>
      <w:r w:rsidR="00722C96">
        <w:rPr>
          <w:lang w:val="en-US"/>
        </w:rPr>
        <w:t xml:space="preserve"> </w:t>
      </w:r>
      <w:r w:rsidR="00D34AEA">
        <w:rPr>
          <w:rFonts w:hint="eastAsia"/>
          <w:lang w:val="en-US"/>
        </w:rPr>
        <w:t>정보</w:t>
      </w:r>
      <w:r w:rsidR="00D34AEA">
        <w:rPr>
          <w:rFonts w:hint="eastAsia"/>
          <w:lang w:val="en-US"/>
        </w:rPr>
        <w:t xml:space="preserve"> </w:t>
      </w:r>
      <w:r w:rsidR="00722C96">
        <w:rPr>
          <w:rFonts w:hint="eastAsia"/>
          <w:lang w:val="en-US"/>
        </w:rPr>
        <w:t>게시판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br/>
      </w:r>
      <w:r w:rsidR="00390A28" w:rsidRPr="00390A28">
        <w:rPr>
          <w:rFonts w:hint="eastAsia"/>
          <w:lang w:val="en-US"/>
        </w:rPr>
        <w:t>부서</w:t>
      </w:r>
      <w:r w:rsidR="00390A28" w:rsidRPr="00390A28">
        <w:rPr>
          <w:rFonts w:hint="eastAsia"/>
          <w:lang w:val="en-US"/>
        </w:rPr>
        <w:t xml:space="preserve"> </w:t>
      </w:r>
      <w:r w:rsidR="00390A28" w:rsidRPr="00390A28">
        <w:rPr>
          <w:rFonts w:hint="eastAsia"/>
          <w:lang w:val="en-US"/>
        </w:rPr>
        <w:t>컨트롤러</w:t>
      </w:r>
      <w:r w:rsidR="00A93A54" w:rsidRPr="00A93A54">
        <w:rPr>
          <w:rFonts w:hint="eastAsia"/>
          <w:lang w:val="en-US"/>
        </w:rPr>
        <w:t xml:space="preserve">deleteDept() </w:t>
      </w:r>
      <w:r w:rsidR="00A93A54" w:rsidRPr="00A93A54">
        <w:rPr>
          <w:rFonts w:hint="eastAsia"/>
          <w:lang w:val="en-US"/>
        </w:rPr>
        <w:t>함수</w:t>
      </w:r>
      <w:r w:rsidR="00A93A54" w:rsidRPr="00A93A54">
        <w:rPr>
          <w:rFonts w:hint="eastAsia"/>
          <w:lang w:val="en-US"/>
        </w:rPr>
        <w:t xml:space="preserve"> </w:t>
      </w:r>
      <w:r w:rsidR="00A93A54" w:rsidRPr="00A93A54">
        <w:rPr>
          <w:rFonts w:hint="eastAsia"/>
          <w:lang w:val="en-US"/>
        </w:rPr>
        <w:t>추가</w:t>
      </w:r>
      <w:r w:rsidR="00A93A54">
        <w:rPr>
          <w:rFonts w:hint="eastAsia"/>
          <w:lang w:val="en-US"/>
        </w:rPr>
        <w:t>,</w:t>
      </w:r>
      <w:r w:rsidR="00A93A54">
        <w:rPr>
          <w:lang w:val="en-US"/>
        </w:rPr>
        <w:t xml:space="preserve"> </w:t>
      </w:r>
      <w:r w:rsidR="00A93A54" w:rsidRPr="00A93A54">
        <w:rPr>
          <w:lang w:val="en-US" w:eastAsia="ko-Kore-KR"/>
        </w:rPr>
        <w:t>removeById</w:t>
      </w:r>
      <w:r w:rsidR="00A93A54" w:rsidRPr="00A93A54">
        <w:rPr>
          <w:lang w:val="en-US" w:eastAsia="ko-Kore-KR"/>
        </w:rPr>
        <w:t xml:space="preserve"> </w:t>
      </w:r>
      <w:r w:rsidR="00A93A54" w:rsidRPr="00A93A54">
        <w:rPr>
          <w:lang w:val="en-US" w:eastAsia="ko-Kore-KR"/>
        </w:rPr>
        <w:t>()</w:t>
      </w:r>
      <w:r w:rsidR="00A93A54">
        <w:rPr>
          <w:color w:val="A9B7C6"/>
          <w:lang w:val="en-US" w:eastAsia="ko-Kore-KR"/>
        </w:rPr>
        <w:t xml:space="preserve"> : </w:t>
      </w:r>
    </w:p>
    <w:p w14:paraId="739C8E57" w14:textId="1ED77AC7" w:rsidR="00A93A54" w:rsidRPr="007D5116" w:rsidRDefault="007D5116" w:rsidP="007D5116">
      <w:pPr>
        <w:pStyle w:val="a"/>
        <w:rPr>
          <w:color w:val="A9B7C6"/>
          <w:lang w:val="en-US" w:eastAsia="ko-Kore-KR"/>
        </w:rPr>
      </w:pPr>
      <w:r w:rsidRPr="007D5116">
        <w:rPr>
          <w:lang w:val="en-US" w:eastAsia="ko-Kore-KR"/>
        </w:rPr>
        <w:t>@DeleteMapping</w:t>
      </w:r>
      <w:r>
        <w:rPr>
          <w:color w:val="A9B7C6"/>
          <w:lang w:val="en-US" w:eastAsia="ko-Kore-KR"/>
        </w:rPr>
        <w:t xml:space="preserve"> </w:t>
      </w:r>
      <w:r w:rsidRPr="00A9494E">
        <w:rPr>
          <w:lang w:val="en-US"/>
        </w:rPr>
        <w:t xml:space="preserve">: delete </w:t>
      </w:r>
      <w:r w:rsidRPr="00A9494E">
        <w:rPr>
          <w:rFonts w:hint="eastAsia"/>
          <w:lang w:val="en-US"/>
        </w:rPr>
        <w:t>요청시</w:t>
      </w:r>
      <w:r w:rsidRPr="00A9494E">
        <w:rPr>
          <w:rFonts w:hint="eastAsia"/>
          <w:lang w:val="en-US"/>
        </w:rPr>
        <w:t xml:space="preserve"> </w:t>
      </w:r>
      <w:r w:rsidRPr="00A9494E">
        <w:rPr>
          <w:rFonts w:hint="eastAsia"/>
          <w:lang w:val="en-US"/>
        </w:rPr>
        <w:t>사용되는</w:t>
      </w:r>
      <w:r w:rsidRPr="00A9494E">
        <w:rPr>
          <w:rFonts w:hint="eastAsia"/>
          <w:lang w:val="en-US"/>
        </w:rPr>
        <w:t xml:space="preserve"> </w:t>
      </w:r>
      <w:r w:rsidRPr="00A9494E">
        <w:rPr>
          <w:rFonts w:hint="eastAsia"/>
          <w:lang w:val="en-US"/>
        </w:rPr>
        <w:t>어노테이션</w:t>
      </w:r>
      <w:r w:rsidR="00A9494E" w:rsidRPr="00A9494E">
        <w:rPr>
          <w:rFonts w:hint="eastAsia"/>
          <w:lang w:val="en-US"/>
        </w:rPr>
        <w:t>,</w:t>
      </w:r>
      <w:r w:rsidR="00A9494E" w:rsidRPr="00A9494E">
        <w:rPr>
          <w:lang w:val="en-US"/>
        </w:rPr>
        <w:t xml:space="preserve"> </w:t>
      </w:r>
      <w:r w:rsidR="00A9494E" w:rsidRPr="00A9494E">
        <w:rPr>
          <w:lang w:val="en-US"/>
        </w:rPr>
        <w:br/>
        <w:t xml:space="preserve">delete + URL </w:t>
      </w:r>
      <w:r w:rsidR="00A9494E" w:rsidRPr="00A9494E">
        <w:rPr>
          <w:rFonts w:hint="eastAsia"/>
          <w:lang w:val="en-US"/>
        </w:rPr>
        <w:t>일치여부</w:t>
      </w:r>
      <w:r w:rsidR="00A9494E" w:rsidRPr="00A9494E">
        <w:rPr>
          <w:rFonts w:hint="eastAsia"/>
          <w:lang w:val="en-US"/>
        </w:rPr>
        <w:t xml:space="preserve"> </w:t>
      </w:r>
      <w:r w:rsidR="00A9494E" w:rsidRPr="00A9494E">
        <w:rPr>
          <w:rFonts w:hint="eastAsia"/>
          <w:lang w:val="en-US"/>
        </w:rPr>
        <w:t>확인</w:t>
      </w:r>
      <w:r w:rsidR="00A9494E" w:rsidRPr="00A9494E">
        <w:rPr>
          <w:rFonts w:hint="eastAsia"/>
          <w:lang w:val="en-US"/>
        </w:rPr>
        <w:t xml:space="preserve"> </w:t>
      </w:r>
      <w:r w:rsidR="00A9494E" w:rsidRPr="00A9494E">
        <w:rPr>
          <w:rFonts w:hint="eastAsia"/>
          <w:lang w:val="en-US"/>
        </w:rPr>
        <w:t>후</w:t>
      </w:r>
      <w:r w:rsidR="00A9494E" w:rsidRPr="00A9494E">
        <w:rPr>
          <w:rFonts w:hint="eastAsia"/>
          <w:lang w:val="en-US"/>
        </w:rPr>
        <w:t xml:space="preserve"> </w:t>
      </w:r>
      <w:r w:rsidR="00A9494E" w:rsidRPr="00A9494E">
        <w:rPr>
          <w:lang w:val="en-US"/>
        </w:rPr>
        <w:t xml:space="preserve">@ </w:t>
      </w:r>
      <w:r w:rsidR="00A9494E" w:rsidRPr="00A9494E">
        <w:rPr>
          <w:rFonts w:hint="eastAsia"/>
          <w:lang w:val="en-US"/>
        </w:rPr>
        <w:t>부착된</w:t>
      </w:r>
      <w:r w:rsidR="00A9494E" w:rsidRPr="00A9494E">
        <w:rPr>
          <w:rFonts w:hint="eastAsia"/>
          <w:lang w:val="en-US"/>
        </w:rPr>
        <w:t xml:space="preserve"> </w:t>
      </w:r>
      <w:r w:rsidR="00A9494E" w:rsidRPr="00A9494E">
        <w:rPr>
          <w:rFonts w:hint="eastAsia"/>
          <w:lang w:val="en-US"/>
        </w:rPr>
        <w:t>함수가</w:t>
      </w:r>
      <w:r w:rsidR="00A9494E" w:rsidRPr="00A9494E">
        <w:rPr>
          <w:rFonts w:hint="eastAsia"/>
          <w:lang w:val="en-US"/>
        </w:rPr>
        <w:t xml:space="preserve"> </w:t>
      </w:r>
      <w:r w:rsidR="00A9494E" w:rsidRPr="00A9494E">
        <w:rPr>
          <w:rFonts w:hint="eastAsia"/>
          <w:lang w:val="en-US"/>
        </w:rPr>
        <w:t>실행됨</w:t>
      </w:r>
      <w:r w:rsidR="00A9494E" w:rsidRPr="00A9494E">
        <w:rPr>
          <w:rFonts w:hint="eastAsia"/>
          <w:lang w:val="en-US"/>
        </w:rPr>
        <w:t xml:space="preserve"> </w:t>
      </w:r>
    </w:p>
    <w:p w14:paraId="1F885C93" w14:textId="55104B3F" w:rsidR="007D5116" w:rsidRPr="00A93A54" w:rsidRDefault="007D5116" w:rsidP="000018F3">
      <w:pPr>
        <w:pStyle w:val="a"/>
        <w:rPr>
          <w:color w:val="A9B7C6"/>
          <w:lang w:val="en-US" w:eastAsia="ko-Kore-KR"/>
        </w:rPr>
      </w:pPr>
      <w:r w:rsidRPr="00A93A54">
        <w:rPr>
          <w:rFonts w:hint="eastAsia"/>
          <w:lang w:val="en-US"/>
        </w:rPr>
        <w:t>deleteDept</w:t>
      </w:r>
      <w:r>
        <w:rPr>
          <w:lang w:val="en-US"/>
        </w:rPr>
        <w:t xml:space="preserve">() : </w:t>
      </w:r>
      <w:r>
        <w:rPr>
          <w:rFonts w:hint="eastAsia"/>
          <w:lang w:val="en-US"/>
        </w:rPr>
        <w:t>서비스의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Pr="00A93A54">
        <w:rPr>
          <w:lang w:val="en-US" w:eastAsia="ko-Kore-KR"/>
        </w:rPr>
        <w:t>removeById</w:t>
      </w:r>
      <w:r>
        <w:rPr>
          <w:lang w:val="en-US" w:eastAsia="ko-Kore-KR"/>
        </w:rPr>
        <w:t xml:space="preserve">()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</w:t>
      </w:r>
    </w:p>
    <w:p w14:paraId="09650100" w14:textId="1391F7A7" w:rsidR="00C06923" w:rsidRDefault="00C06923" w:rsidP="000018F3">
      <w:pPr>
        <w:pStyle w:val="a"/>
        <w:rPr>
          <w:color w:val="A9B7C6"/>
          <w:lang w:val="en-US" w:eastAsia="ko-Kore-KR"/>
        </w:rPr>
      </w:pPr>
      <w:r>
        <w:rPr>
          <w:rFonts w:hint="eastAsia"/>
          <w:lang w:val="en-US"/>
        </w:rPr>
        <w:t xml:space="preserve"> </w:t>
      </w:r>
      <w:r w:rsidR="00EB235F" w:rsidRPr="00A93A54">
        <w:rPr>
          <w:lang w:val="en-US" w:eastAsia="ko-Kore-KR"/>
        </w:rPr>
        <w:t xml:space="preserve">removeById </w:t>
      </w:r>
      <w:r>
        <w:rPr>
          <w:lang w:val="en-US"/>
        </w:rPr>
        <w:t xml:space="preserve">() : </w:t>
      </w:r>
      <w:r w:rsidR="00A93A54">
        <w:rPr>
          <w:rFonts w:hint="eastAsia"/>
          <w:lang w:val="en-US"/>
        </w:rPr>
        <w:t>D</w:t>
      </w:r>
      <w:r w:rsidR="00A93A54">
        <w:rPr>
          <w:lang w:val="en-US"/>
        </w:rPr>
        <w:t>B</w:t>
      </w:r>
      <w:r w:rsidR="00A93A54">
        <w:rPr>
          <w:rFonts w:hint="eastAsia"/>
          <w:lang w:val="en-US"/>
        </w:rPr>
        <w:t>에</w:t>
      </w:r>
      <w:r w:rsidR="00A93A54">
        <w:rPr>
          <w:rFonts w:hint="eastAsia"/>
          <w:lang w:val="en-US"/>
        </w:rPr>
        <w:t xml:space="preserve"> </w:t>
      </w:r>
      <w:r w:rsidR="00A93A54">
        <w:rPr>
          <w:rFonts w:hint="eastAsia"/>
          <w:lang w:val="en-US"/>
        </w:rPr>
        <w:t>부서번호</w:t>
      </w:r>
      <w:r w:rsidR="00A93A54">
        <w:rPr>
          <w:rFonts w:hint="eastAsia"/>
          <w:lang w:val="en-US"/>
        </w:rPr>
        <w:t>(</w:t>
      </w:r>
      <w:r w:rsidR="00A93A54">
        <w:rPr>
          <w:lang w:val="en-US"/>
        </w:rPr>
        <w:t>id)</w:t>
      </w:r>
      <w:r w:rsidR="00A93A54">
        <w:rPr>
          <w:rFonts w:hint="eastAsia"/>
          <w:lang w:val="en-US"/>
        </w:rPr>
        <w:t>에</w:t>
      </w:r>
      <w:r w:rsidR="00A93A54">
        <w:rPr>
          <w:rFonts w:hint="eastAsia"/>
          <w:lang w:val="en-US"/>
        </w:rPr>
        <w:t xml:space="preserve"> </w:t>
      </w:r>
      <w:r w:rsidR="00A93A54">
        <w:rPr>
          <w:rFonts w:hint="eastAsia"/>
          <w:lang w:val="en-US"/>
        </w:rPr>
        <w:t>해당하는</w:t>
      </w:r>
      <w:r w:rsidR="00A93A54">
        <w:rPr>
          <w:rFonts w:hint="eastAsia"/>
          <w:lang w:val="en-US"/>
        </w:rPr>
        <w:t xml:space="preserve"> </w:t>
      </w:r>
      <w:r w:rsidR="00A93A54">
        <w:rPr>
          <w:rFonts w:hint="eastAsia"/>
          <w:lang w:val="en-US"/>
        </w:rPr>
        <w:t>데이터</w:t>
      </w:r>
      <w:r w:rsidR="00A93A54">
        <w:rPr>
          <w:rFonts w:hint="eastAsia"/>
          <w:lang w:val="en-US"/>
        </w:rPr>
        <w:t xml:space="preserve"> </w:t>
      </w:r>
      <w:r w:rsidR="00A93A54">
        <w:rPr>
          <w:rFonts w:hint="eastAsia"/>
          <w:lang w:val="en-US"/>
        </w:rPr>
        <w:t>삭제</w:t>
      </w:r>
    </w:p>
    <w:p w14:paraId="6131A048" w14:textId="47DEE749" w:rsidR="00E70AFE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4D5BC265" w14:textId="77777777" w:rsidR="00E70AFE" w:rsidRPr="0058772F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4B9B8AF6" w14:textId="0B995932" w:rsidR="007A424D" w:rsidRDefault="00F23E5F" w:rsidP="007A424D">
      <w:pPr>
        <w:pStyle w:val="1"/>
      </w:pPr>
      <w:r>
        <w:rPr>
          <w:rFonts w:hint="eastAsia"/>
        </w:rPr>
        <w:t xml:space="preserve"> </w:t>
      </w:r>
      <w:r>
        <w:t>Exam0</w:t>
      </w:r>
      <w:r w:rsidR="0020576D">
        <w:t>7</w:t>
      </w:r>
    </w:p>
    <w:p w14:paraId="292ED4CA" w14:textId="1781F49E" w:rsidR="007A424D" w:rsidRPr="00E278D2" w:rsidRDefault="0020576D" w:rsidP="007A424D">
      <w:pPr>
        <w:rPr>
          <w:rFonts w:hint="eastAsia"/>
          <w:lang w:val="en-US"/>
        </w:rPr>
      </w:pPr>
      <w:r w:rsidRPr="0020576D">
        <w:rPr>
          <w:lang w:val="en-US"/>
        </w:rPr>
        <w:t>@RestController, ResponseEntity, getDeptAll()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</w:p>
    <w:p w14:paraId="47F7C362" w14:textId="5CDC2F1C" w:rsidR="001E0DB4" w:rsidRPr="00B072C8" w:rsidRDefault="00753B52" w:rsidP="002F466E">
      <w:pPr>
        <w:pStyle w:val="a"/>
      </w:pPr>
      <w:r w:rsidRPr="00152474">
        <w:rPr>
          <w:rFonts w:hint="eastAsia"/>
          <w:i/>
          <w:iCs/>
          <w:lang w:val="en-US"/>
        </w:rPr>
        <w:t xml:space="preserve"> </w:t>
      </w:r>
      <w:r w:rsidR="00914FCF" w:rsidRPr="0020576D">
        <w:rPr>
          <w:lang w:val="en-US"/>
        </w:rPr>
        <w:t>ResponseEntity</w:t>
      </w:r>
      <w:r w:rsidR="00914FCF">
        <w:rPr>
          <w:lang w:val="en-US"/>
        </w:rPr>
        <w:t xml:space="preserve"> : </w:t>
      </w:r>
      <w:r w:rsidR="00914FCF">
        <w:rPr>
          <w:rFonts w:hint="eastAsia"/>
          <w:lang w:val="en-US"/>
        </w:rPr>
        <w:t>객체</w:t>
      </w:r>
      <w:r w:rsidR="00914FCF">
        <w:rPr>
          <w:rFonts w:hint="eastAsia"/>
          <w:lang w:val="en-US"/>
        </w:rPr>
        <w:t xml:space="preserve"> </w:t>
      </w:r>
      <w:r w:rsidR="00914FCF">
        <w:rPr>
          <w:lang w:val="en-US"/>
        </w:rPr>
        <w:t xml:space="preserve">+ </w:t>
      </w:r>
      <w:r w:rsidR="00914FCF">
        <w:rPr>
          <w:rFonts w:hint="eastAsia"/>
          <w:lang w:val="en-US"/>
        </w:rPr>
        <w:t>상태메세지</w:t>
      </w:r>
      <w:r w:rsidR="00914FCF">
        <w:rPr>
          <w:rFonts w:hint="eastAsia"/>
          <w:lang w:val="en-US"/>
        </w:rPr>
        <w:t>(</w:t>
      </w:r>
      <w:r w:rsidR="00914FCF">
        <w:rPr>
          <w:lang w:val="en-US"/>
        </w:rPr>
        <w:t xml:space="preserve">.OK </w:t>
      </w:r>
      <w:r w:rsidR="00914FCF">
        <w:rPr>
          <w:rFonts w:hint="eastAsia"/>
          <w:lang w:val="en-US"/>
        </w:rPr>
        <w:t>등</w:t>
      </w:r>
      <w:r w:rsidR="00914FCF">
        <w:rPr>
          <w:rFonts w:hint="eastAsia"/>
          <w:lang w:val="en-US"/>
        </w:rPr>
        <w:t>)</w:t>
      </w:r>
      <w:r w:rsidR="00914FCF">
        <w:rPr>
          <w:lang w:val="en-US"/>
        </w:rPr>
        <w:t xml:space="preserve"> </w:t>
      </w:r>
      <w:r w:rsidR="00914FCF">
        <w:rPr>
          <w:rFonts w:hint="eastAsia"/>
          <w:lang w:val="en-US"/>
        </w:rPr>
        <w:t>를</w:t>
      </w:r>
      <w:r w:rsidR="00914FCF">
        <w:rPr>
          <w:rFonts w:hint="eastAsia"/>
          <w:lang w:val="en-US"/>
        </w:rPr>
        <w:t xml:space="preserve"> </w:t>
      </w:r>
      <w:r w:rsidR="00914FCF">
        <w:rPr>
          <w:rFonts w:hint="eastAsia"/>
          <w:lang w:val="en-US"/>
        </w:rPr>
        <w:t>같이</w:t>
      </w:r>
      <w:r w:rsidR="00914FCF">
        <w:rPr>
          <w:rFonts w:hint="eastAsia"/>
          <w:lang w:val="en-US"/>
        </w:rPr>
        <w:t xml:space="preserve"> </w:t>
      </w:r>
      <w:r w:rsidR="00914FCF">
        <w:rPr>
          <w:rFonts w:hint="eastAsia"/>
          <w:lang w:val="en-US"/>
        </w:rPr>
        <w:t>리턴하는</w:t>
      </w:r>
      <w:r w:rsidR="00914FCF">
        <w:rPr>
          <w:rFonts w:hint="eastAsia"/>
          <w:lang w:val="en-US"/>
        </w:rPr>
        <w:t xml:space="preserve"> </w:t>
      </w:r>
      <w:r w:rsidR="00914FCF">
        <w:rPr>
          <w:rFonts w:hint="eastAsia"/>
          <w:lang w:val="en-US"/>
        </w:rPr>
        <w:t>객체</w:t>
      </w:r>
    </w:p>
    <w:p w14:paraId="3F7C605D" w14:textId="2FC48F42" w:rsidR="00B072C8" w:rsidRPr="001764FA" w:rsidRDefault="00615BAB" w:rsidP="002F466E">
      <w:pPr>
        <w:pStyle w:val="a"/>
      </w:pPr>
      <w:r w:rsidRPr="0020576D">
        <w:rPr>
          <w:lang w:val="en-US"/>
        </w:rPr>
        <w:t>@RestController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리턴값이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json </w:t>
      </w:r>
      <w:r>
        <w:rPr>
          <w:rFonts w:hint="eastAsia"/>
          <w:lang w:val="en-US"/>
        </w:rPr>
        <w:t>데이터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클라이언트에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전송되는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어노테이션</w:t>
      </w:r>
      <w:r w:rsidR="00E55322">
        <w:rPr>
          <w:lang w:val="en-US"/>
        </w:rPr>
        <w:br/>
      </w:r>
      <w:r w:rsidR="00E55322">
        <w:rPr>
          <w:rFonts w:hint="eastAsia"/>
          <w:lang w:val="en-US"/>
        </w:rPr>
        <w:t>주로</w:t>
      </w:r>
      <w:r w:rsidR="00E55322">
        <w:rPr>
          <w:rFonts w:hint="eastAsia"/>
          <w:lang w:val="en-US"/>
        </w:rPr>
        <w:t xml:space="preserve"> </w:t>
      </w:r>
      <w:r w:rsidR="00E55322">
        <w:rPr>
          <w:lang w:val="en-US"/>
        </w:rPr>
        <w:t xml:space="preserve">Vue + Springboot </w:t>
      </w:r>
      <w:r w:rsidR="00E55322">
        <w:rPr>
          <w:rFonts w:hint="eastAsia"/>
          <w:lang w:val="en-US"/>
        </w:rPr>
        <w:t>연동</w:t>
      </w:r>
      <w:r w:rsidR="00E55322">
        <w:rPr>
          <w:rFonts w:hint="eastAsia"/>
          <w:lang w:val="en-US"/>
        </w:rPr>
        <w:t xml:space="preserve"> </w:t>
      </w:r>
      <w:r w:rsidR="00E55322">
        <w:rPr>
          <w:rFonts w:hint="eastAsia"/>
          <w:lang w:val="en-US"/>
        </w:rPr>
        <w:t>프로그램을</w:t>
      </w:r>
      <w:r w:rsidR="00E55322">
        <w:rPr>
          <w:rFonts w:hint="eastAsia"/>
          <w:lang w:val="en-US"/>
        </w:rPr>
        <w:t xml:space="preserve"> </w:t>
      </w:r>
      <w:r w:rsidR="00E55322">
        <w:rPr>
          <w:rFonts w:hint="eastAsia"/>
          <w:lang w:val="en-US"/>
        </w:rPr>
        <w:t>제작할</w:t>
      </w:r>
      <w:r w:rsidR="00E55322">
        <w:rPr>
          <w:rFonts w:hint="eastAsia"/>
          <w:lang w:val="en-US"/>
        </w:rPr>
        <w:t xml:space="preserve"> </w:t>
      </w:r>
      <w:r w:rsidR="00E55322">
        <w:rPr>
          <w:rFonts w:hint="eastAsia"/>
          <w:lang w:val="en-US"/>
        </w:rPr>
        <w:t>때</w:t>
      </w:r>
      <w:r w:rsidR="00E55322">
        <w:rPr>
          <w:rFonts w:hint="eastAsia"/>
          <w:lang w:val="en-US"/>
        </w:rPr>
        <w:t xml:space="preserve"> </w:t>
      </w:r>
      <w:r w:rsidR="00E55322">
        <w:rPr>
          <w:rFonts w:hint="eastAsia"/>
          <w:lang w:val="en-US"/>
        </w:rPr>
        <w:t>사용됨</w:t>
      </w:r>
      <w:r w:rsidR="00E17B0C">
        <w:rPr>
          <w:lang w:val="en-US"/>
        </w:rPr>
        <w:br/>
        <w:t>URL</w:t>
      </w:r>
      <w:r w:rsidR="00E17B0C">
        <w:rPr>
          <w:rFonts w:hint="eastAsia"/>
          <w:lang w:val="en-US"/>
        </w:rPr>
        <w:t xml:space="preserve"> </w:t>
      </w:r>
      <w:r w:rsidR="00E17B0C">
        <w:rPr>
          <w:rFonts w:hint="eastAsia"/>
          <w:lang w:val="en-US"/>
        </w:rPr>
        <w:t>은</w:t>
      </w:r>
      <w:r w:rsidR="00E17B0C">
        <w:rPr>
          <w:rFonts w:hint="eastAsia"/>
          <w:lang w:val="en-US"/>
        </w:rPr>
        <w:t xml:space="preserve"> </w:t>
      </w:r>
      <w:r w:rsidR="00E17B0C">
        <w:rPr>
          <w:lang w:val="en-US"/>
        </w:rPr>
        <w:t>Rest API</w:t>
      </w:r>
      <w:r w:rsidR="00E17B0C">
        <w:rPr>
          <w:rFonts w:hint="eastAsia"/>
          <w:lang w:val="en-US"/>
        </w:rPr>
        <w:t xml:space="preserve"> </w:t>
      </w:r>
      <w:r w:rsidR="008417BC">
        <w:rPr>
          <w:lang w:val="en-US"/>
        </w:rPr>
        <w:t>( GET, POST, PUT, DELETE )</w:t>
      </w:r>
      <w:r w:rsidR="00E17B0C">
        <w:rPr>
          <w:rFonts w:hint="eastAsia"/>
          <w:lang w:val="en-US"/>
        </w:rPr>
        <w:t>가</w:t>
      </w:r>
      <w:r w:rsidR="00E17B0C">
        <w:rPr>
          <w:rFonts w:hint="eastAsia"/>
          <w:lang w:val="en-US"/>
        </w:rPr>
        <w:t xml:space="preserve"> </w:t>
      </w:r>
      <w:r w:rsidR="00E17B0C">
        <w:rPr>
          <w:rFonts w:hint="eastAsia"/>
          <w:lang w:val="en-US"/>
        </w:rPr>
        <w:t>사용됨</w:t>
      </w:r>
    </w:p>
    <w:p w14:paraId="383029BB" w14:textId="0B6E94EA" w:rsidR="001764FA" w:rsidRPr="00E70AFE" w:rsidRDefault="00112479" w:rsidP="002F466E">
      <w:pPr>
        <w:pStyle w:val="a"/>
      </w:pPr>
      <w:r>
        <w:rPr>
          <w:rFonts w:hint="eastAsia"/>
          <w:lang w:val="en-US"/>
        </w:rPr>
        <w:t>컨트롤러</w:t>
      </w:r>
      <w:r>
        <w:rPr>
          <w:rFonts w:hint="eastAsia"/>
          <w:lang w:val="en-US"/>
        </w:rPr>
        <w:t xml:space="preserve"> </w:t>
      </w:r>
      <w:r w:rsidRPr="0020576D">
        <w:rPr>
          <w:lang w:val="en-US"/>
        </w:rPr>
        <w:t>getDeptAll</w:t>
      </w:r>
      <w:r>
        <w:rPr>
          <w:lang w:val="en-US"/>
        </w:rPr>
        <w:t xml:space="preserve">() : </w:t>
      </w:r>
      <w:r w:rsidRPr="0020576D">
        <w:rPr>
          <w:lang w:val="en-US"/>
        </w:rPr>
        <w:t>ResponseEntity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부서조회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 w:rsidR="004902FA">
        <w:rPr>
          <w:lang w:val="en-US"/>
        </w:rPr>
        <w:br/>
        <w:t xml:space="preserve">( Get </w:t>
      </w:r>
      <w:r w:rsidR="004902FA">
        <w:rPr>
          <w:rFonts w:hint="eastAsia"/>
          <w:lang w:val="en-US"/>
        </w:rPr>
        <w:t>방식</w:t>
      </w:r>
      <w:r w:rsidR="004902FA">
        <w:rPr>
          <w:rFonts w:hint="eastAsia"/>
          <w:lang w:val="en-US"/>
        </w:rPr>
        <w:t xml:space="preserve"> </w:t>
      </w:r>
      <w:r w:rsidR="001006DD">
        <w:rPr>
          <w:rFonts w:hint="eastAsia"/>
          <w:lang w:val="en-US"/>
        </w:rPr>
        <w:t>:</w:t>
      </w:r>
      <w:r w:rsidR="001006DD">
        <w:rPr>
          <w:lang w:val="en-US"/>
        </w:rPr>
        <w:t xml:space="preserve"> select </w:t>
      </w:r>
      <w:r w:rsidR="001006DD">
        <w:rPr>
          <w:rFonts w:hint="eastAsia"/>
          <w:lang w:val="en-US"/>
        </w:rPr>
        <w:t>문</w:t>
      </w:r>
      <w:r w:rsidR="001006DD">
        <w:rPr>
          <w:rFonts w:hint="eastAsia"/>
          <w:lang w:val="en-US"/>
        </w:rPr>
        <w:t xml:space="preserve"> </w:t>
      </w:r>
      <w:r w:rsidR="001006DD">
        <w:rPr>
          <w:rFonts w:hint="eastAsia"/>
          <w:lang w:val="en-US"/>
        </w:rPr>
        <w:t>호출</w:t>
      </w:r>
      <w:r w:rsidR="001006DD">
        <w:rPr>
          <w:rFonts w:hint="eastAsia"/>
          <w:lang w:val="en-US"/>
        </w:rPr>
        <w:t xml:space="preserve"> </w:t>
      </w:r>
      <w:r w:rsidR="004902FA">
        <w:rPr>
          <w:rFonts w:hint="eastAsia"/>
          <w:lang w:val="en-US"/>
        </w:rPr>
        <w:t>)</w:t>
      </w:r>
      <w:r w:rsidR="00F427E7">
        <w:rPr>
          <w:lang w:val="en-US"/>
        </w:rPr>
        <w:br/>
      </w:r>
      <w:r w:rsidR="00226414">
        <w:rPr>
          <w:lang w:val="en-US"/>
        </w:rPr>
        <w:t xml:space="preserve">Rest Client </w:t>
      </w:r>
      <w:r w:rsidR="00226414" w:rsidRPr="00F427E7">
        <w:rPr>
          <w:rFonts w:hint="eastAsia"/>
          <w:lang w:val="en-US"/>
        </w:rPr>
        <w:t>URL</w:t>
      </w:r>
      <w:r w:rsidR="00226414" w:rsidRPr="00F427E7">
        <w:rPr>
          <w:rFonts w:hint="eastAsia"/>
          <w:lang w:val="en-US"/>
        </w:rPr>
        <w:t xml:space="preserve"> </w:t>
      </w:r>
      <w:r w:rsidR="00F427E7" w:rsidRPr="00F427E7">
        <w:rPr>
          <w:rFonts w:hint="eastAsia"/>
          <w:lang w:val="en-US"/>
        </w:rPr>
        <w:t>테스트</w:t>
      </w:r>
      <w:r w:rsidR="00F427E7" w:rsidRPr="00F427E7">
        <w:rPr>
          <w:rFonts w:hint="eastAsia"/>
          <w:lang w:val="en-US"/>
        </w:rPr>
        <w:t xml:space="preserve"> : http://localhost:8000/exam0</w:t>
      </w:r>
      <w:r w:rsidR="00F427E7">
        <w:rPr>
          <w:lang w:val="en-US"/>
        </w:rPr>
        <w:t>7</w:t>
      </w:r>
      <w:r w:rsidR="00F427E7" w:rsidRPr="00F427E7">
        <w:rPr>
          <w:rFonts w:hint="eastAsia"/>
          <w:lang w:val="en-US"/>
        </w:rPr>
        <w:t>/dept</w:t>
      </w:r>
    </w:p>
    <w:p w14:paraId="07B9EEC4" w14:textId="0840248E" w:rsidR="00E70AFE" w:rsidRDefault="00E70AFE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0D13840E" w14:textId="40BDCAFA" w:rsidR="00A95551" w:rsidRDefault="00A95551" w:rsidP="00E70AFE">
      <w:pPr>
        <w:pStyle w:val="a"/>
        <w:numPr>
          <w:ilvl w:val="0"/>
          <w:numId w:val="0"/>
        </w:numPr>
        <w:rPr>
          <w:color w:val="A9B7C6"/>
          <w:lang w:val="en-US" w:eastAsia="ko-Kore-KR"/>
        </w:rPr>
      </w:pPr>
    </w:p>
    <w:p w14:paraId="1DA68CBE" w14:textId="0B7C1198" w:rsidR="00A95551" w:rsidRDefault="00A95551" w:rsidP="00A95551">
      <w:pPr>
        <w:pStyle w:val="1"/>
      </w:pPr>
      <w:r>
        <w:t>Exam0</w:t>
      </w:r>
      <w:r w:rsidR="009E0063">
        <w:t>8</w:t>
      </w:r>
    </w:p>
    <w:p w14:paraId="19720A9A" w14:textId="4119C23C" w:rsidR="00A95551" w:rsidRPr="00E278D2" w:rsidRDefault="00A95551" w:rsidP="00A95551">
      <w:pPr>
        <w:rPr>
          <w:rFonts w:hint="eastAsia"/>
          <w:lang w:val="en-US"/>
        </w:rPr>
      </w:pPr>
      <w:r w:rsidRPr="0020576D">
        <w:rPr>
          <w:lang w:val="en-US"/>
        </w:rPr>
        <w:t xml:space="preserve">@RestController, ResponseEntity, </w:t>
      </w:r>
      <w:r w:rsidR="00400AC4" w:rsidRPr="00400AC4">
        <w:rPr>
          <w:lang w:val="en-US"/>
        </w:rPr>
        <w:t>getDeptId</w:t>
      </w:r>
      <w:r w:rsidR="00400AC4" w:rsidRPr="00400AC4">
        <w:rPr>
          <w:lang w:val="en-US"/>
        </w:rPr>
        <w:t xml:space="preserve"> </w:t>
      </w:r>
      <w:r w:rsidRPr="0020576D">
        <w:rPr>
          <w:lang w:val="en-US"/>
        </w:rPr>
        <w:t>()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</w:p>
    <w:p w14:paraId="470D648D" w14:textId="77777777" w:rsidR="00A95551" w:rsidRPr="00B072C8" w:rsidRDefault="00A95551" w:rsidP="00A95551">
      <w:pPr>
        <w:pStyle w:val="a"/>
      </w:pPr>
      <w:r w:rsidRPr="00152474">
        <w:rPr>
          <w:rFonts w:hint="eastAsia"/>
          <w:i/>
          <w:iCs/>
          <w:lang w:val="en-US"/>
        </w:rPr>
        <w:t xml:space="preserve"> </w:t>
      </w:r>
      <w:r w:rsidRPr="0020576D">
        <w:rPr>
          <w:lang w:val="en-US"/>
        </w:rPr>
        <w:t>ResponseEntity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rFonts w:hint="eastAsia"/>
          <w:lang w:val="en-US"/>
        </w:rPr>
        <w:t>상태메세지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.OK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리턴하는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49E42BC7" w14:textId="1B59CE3C" w:rsidR="00A95551" w:rsidRPr="00E70AFE" w:rsidRDefault="00A95551" w:rsidP="00A95551">
      <w:pPr>
        <w:pStyle w:val="a"/>
      </w:pPr>
      <w:r>
        <w:rPr>
          <w:rFonts w:hint="eastAsia"/>
          <w:lang w:val="en-US"/>
        </w:rPr>
        <w:lastRenderedPageBreak/>
        <w:t>컨트롤러</w:t>
      </w:r>
      <w:r>
        <w:rPr>
          <w:rFonts w:hint="eastAsia"/>
          <w:lang w:val="en-US"/>
        </w:rPr>
        <w:t xml:space="preserve"> </w:t>
      </w:r>
      <w:r w:rsidR="002D5C86" w:rsidRPr="00400AC4">
        <w:rPr>
          <w:lang w:val="en-US"/>
        </w:rPr>
        <w:t xml:space="preserve">getDeptId </w:t>
      </w:r>
      <w:r>
        <w:rPr>
          <w:lang w:val="en-US"/>
        </w:rPr>
        <w:t xml:space="preserve">() : </w:t>
      </w:r>
      <w:r w:rsidRPr="0020576D">
        <w:rPr>
          <w:lang w:val="en-US"/>
        </w:rPr>
        <w:t>ResponseEntity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사용한</w:t>
      </w:r>
      <w:r>
        <w:rPr>
          <w:rFonts w:hint="eastAsia"/>
          <w:lang w:val="en-US"/>
        </w:rPr>
        <w:t xml:space="preserve"> </w:t>
      </w:r>
      <w:r w:rsidR="002D5C86">
        <w:rPr>
          <w:rFonts w:hint="eastAsia"/>
          <w:lang w:val="en-US"/>
        </w:rPr>
        <w:t>부서번호로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부서</w:t>
      </w:r>
      <w:r w:rsidR="00316C5F">
        <w:rPr>
          <w:rFonts w:hint="eastAsia"/>
          <w:lang w:val="en-US"/>
        </w:rPr>
        <w:t>정보</w:t>
      </w:r>
      <w:r w:rsidR="002D5C86">
        <w:rPr>
          <w:rFonts w:hint="eastAsia"/>
          <w:lang w:val="en-US"/>
        </w:rPr>
        <w:t>를</w:t>
      </w:r>
      <w:r w:rsidR="002D5C86">
        <w:rPr>
          <w:rFonts w:hint="eastAsia"/>
          <w:lang w:val="en-US"/>
        </w:rPr>
        <w:t xml:space="preserve"> </w:t>
      </w:r>
      <w:r w:rsidR="002D5C86">
        <w:rPr>
          <w:rFonts w:hint="eastAsia"/>
          <w:lang w:val="en-US"/>
        </w:rPr>
        <w:t>조회하는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 w:rsidR="002A1704">
        <w:rPr>
          <w:lang w:val="en-US"/>
        </w:rPr>
        <w:t xml:space="preserve">( Get </w:t>
      </w:r>
      <w:r w:rsidR="002A1704">
        <w:rPr>
          <w:rFonts w:hint="eastAsia"/>
          <w:lang w:val="en-US"/>
        </w:rPr>
        <w:t>방식</w:t>
      </w:r>
      <w:r w:rsidR="002A1704">
        <w:rPr>
          <w:rFonts w:hint="eastAsia"/>
          <w:lang w:val="en-US"/>
        </w:rPr>
        <w:t xml:space="preserve"> :</w:t>
      </w:r>
      <w:r w:rsidR="002A1704">
        <w:rPr>
          <w:lang w:val="en-US"/>
        </w:rPr>
        <w:t xml:space="preserve"> select </w:t>
      </w:r>
      <w:r w:rsidR="002A1704">
        <w:rPr>
          <w:rFonts w:hint="eastAsia"/>
          <w:lang w:val="en-US"/>
        </w:rPr>
        <w:t>문</w:t>
      </w:r>
      <w:r w:rsidR="002A1704">
        <w:rPr>
          <w:rFonts w:hint="eastAsia"/>
          <w:lang w:val="en-US"/>
        </w:rPr>
        <w:t xml:space="preserve"> </w:t>
      </w:r>
      <w:r w:rsidR="002A1704">
        <w:rPr>
          <w:rFonts w:hint="eastAsia"/>
          <w:lang w:val="en-US"/>
        </w:rPr>
        <w:t>호출</w:t>
      </w:r>
      <w:r w:rsidR="002A1704">
        <w:rPr>
          <w:rFonts w:hint="eastAsia"/>
          <w:lang w:val="en-US"/>
        </w:rPr>
        <w:t xml:space="preserve"> )</w:t>
      </w:r>
      <w:r>
        <w:rPr>
          <w:lang w:val="en-US"/>
        </w:rPr>
        <w:br/>
      </w:r>
      <w:r w:rsidR="00226414">
        <w:rPr>
          <w:lang w:val="en-US"/>
        </w:rPr>
        <w:t xml:space="preserve">Rest Client </w:t>
      </w:r>
      <w:r w:rsidR="00226414" w:rsidRPr="00F427E7">
        <w:rPr>
          <w:rFonts w:hint="eastAsia"/>
          <w:lang w:val="en-US"/>
        </w:rPr>
        <w:t>URL</w:t>
      </w:r>
      <w:r w:rsidR="00226414" w:rsidRPr="00F427E7">
        <w:rPr>
          <w:rFonts w:hint="eastAsia"/>
          <w:lang w:val="en-US"/>
        </w:rPr>
        <w:t xml:space="preserve"> </w:t>
      </w:r>
      <w:r w:rsidRPr="00F427E7">
        <w:rPr>
          <w:rFonts w:hint="eastAsia"/>
          <w:lang w:val="en-US"/>
        </w:rPr>
        <w:t>테스트</w:t>
      </w:r>
      <w:r w:rsidRPr="00F427E7">
        <w:rPr>
          <w:rFonts w:hint="eastAsia"/>
          <w:lang w:val="en-US"/>
        </w:rPr>
        <w:t xml:space="preserve"> : http://localhost:8000/exam0</w:t>
      </w:r>
      <w:r w:rsidR="00FE16AA">
        <w:rPr>
          <w:lang w:val="en-US"/>
        </w:rPr>
        <w:t>8</w:t>
      </w:r>
      <w:r w:rsidRPr="00F427E7">
        <w:rPr>
          <w:rFonts w:hint="eastAsia"/>
          <w:lang w:val="en-US"/>
        </w:rPr>
        <w:t>/dept</w:t>
      </w:r>
      <w:r w:rsidR="00207DBD">
        <w:rPr>
          <w:lang w:val="en-US"/>
        </w:rPr>
        <w:t>/10</w:t>
      </w:r>
    </w:p>
    <w:p w14:paraId="4C20B402" w14:textId="4CCC7210" w:rsidR="00A95551" w:rsidRDefault="00A95551" w:rsidP="00E70AFE">
      <w:pPr>
        <w:pStyle w:val="a"/>
        <w:numPr>
          <w:ilvl w:val="0"/>
          <w:numId w:val="0"/>
        </w:numPr>
        <w:rPr>
          <w:color w:val="A9B7C6"/>
          <w:lang w:eastAsia="ko-Kore-KR"/>
        </w:rPr>
      </w:pPr>
    </w:p>
    <w:p w14:paraId="7DB93D56" w14:textId="410A99C2" w:rsidR="0055217F" w:rsidRDefault="0055217F" w:rsidP="0055217F">
      <w:pPr>
        <w:pStyle w:val="1"/>
      </w:pPr>
      <w:r>
        <w:t>Exam0</w:t>
      </w:r>
      <w:r>
        <w:t>9</w:t>
      </w:r>
    </w:p>
    <w:p w14:paraId="46730BFF" w14:textId="14115590" w:rsidR="0055217F" w:rsidRPr="00E278D2" w:rsidRDefault="0055217F" w:rsidP="0055217F">
      <w:pPr>
        <w:rPr>
          <w:rFonts w:hint="eastAsia"/>
          <w:lang w:val="en-US"/>
        </w:rPr>
      </w:pPr>
      <w:r w:rsidRPr="0020576D">
        <w:rPr>
          <w:lang w:val="en-US"/>
        </w:rPr>
        <w:t xml:space="preserve">@RestController, ResponseEntity, </w:t>
      </w:r>
      <w:r w:rsidR="00A113DC">
        <w:rPr>
          <w:lang w:val="en-US"/>
        </w:rPr>
        <w:t>createDept</w:t>
      </w:r>
      <w:r w:rsidRPr="00400AC4">
        <w:rPr>
          <w:lang w:val="en-US"/>
        </w:rPr>
        <w:t xml:space="preserve"> </w:t>
      </w:r>
      <w:r w:rsidRPr="0020576D">
        <w:rPr>
          <w:lang w:val="en-US"/>
        </w:rPr>
        <w:t>()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</w:p>
    <w:p w14:paraId="46A003F0" w14:textId="029C6411" w:rsidR="0055217F" w:rsidRPr="006C7F25" w:rsidRDefault="0055217F" w:rsidP="0055217F">
      <w:pPr>
        <w:pStyle w:val="a"/>
      </w:pPr>
      <w:r w:rsidRPr="00152474">
        <w:rPr>
          <w:rFonts w:hint="eastAsia"/>
          <w:i/>
          <w:iCs/>
          <w:lang w:val="en-US"/>
        </w:rPr>
        <w:t xml:space="preserve"> </w:t>
      </w:r>
      <w:r w:rsidRPr="0020576D">
        <w:rPr>
          <w:lang w:val="en-US"/>
        </w:rPr>
        <w:t>ResponseEntity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rFonts w:hint="eastAsia"/>
          <w:lang w:val="en-US"/>
        </w:rPr>
        <w:t>상태메세지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.OK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리턴하는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44B78F75" w14:textId="65BFF1E2" w:rsidR="006C7F25" w:rsidRPr="006C7F25" w:rsidRDefault="006C7F25" w:rsidP="006C7F25">
      <w:pPr>
        <w:pStyle w:val="a"/>
        <w:rPr>
          <w:color w:val="A9B7C6"/>
          <w:lang w:val="en-US" w:eastAsia="ko-Kore-KR"/>
        </w:rPr>
      </w:pPr>
      <w:r w:rsidRPr="006C7F25">
        <w:rPr>
          <w:lang w:val="en-US" w:eastAsia="ko-Kore-KR"/>
        </w:rPr>
        <w:t>@PostMapping</w:t>
      </w:r>
      <w:r>
        <w:rPr>
          <w:color w:val="A9B7C6"/>
          <w:lang w:val="en-US" w:eastAsia="ko-Kore-KR"/>
        </w:rPr>
        <w:t xml:space="preserve"> </w:t>
      </w:r>
      <w:r w:rsidRPr="00E972FC">
        <w:rPr>
          <w:lang w:val="en-US"/>
        </w:rPr>
        <w:t xml:space="preserve">: </w:t>
      </w:r>
      <w:r w:rsidRPr="00E972FC">
        <w:rPr>
          <w:rFonts w:hint="eastAsia"/>
          <w:lang w:val="en-US"/>
        </w:rPr>
        <w:t>클라이언트에서</w:t>
      </w:r>
      <w:r w:rsidRPr="00E972FC">
        <w:rPr>
          <w:rFonts w:hint="eastAsia"/>
          <w:lang w:val="en-US"/>
        </w:rPr>
        <w:t xml:space="preserve"> </w:t>
      </w:r>
      <w:r w:rsidRPr="00E972FC">
        <w:rPr>
          <w:lang w:val="en-US"/>
        </w:rPr>
        <w:t xml:space="preserve">insert </w:t>
      </w:r>
      <w:r w:rsidRPr="00E972FC">
        <w:rPr>
          <w:rFonts w:hint="eastAsia"/>
          <w:lang w:val="en-US"/>
        </w:rPr>
        <w:t>문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요청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시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사용</w:t>
      </w:r>
      <w:r w:rsidRPr="00E972FC">
        <w:rPr>
          <w:lang w:val="en-US"/>
        </w:rPr>
        <w:br/>
        <w:t xml:space="preserve">POST + URL </w:t>
      </w:r>
      <w:r w:rsidRPr="00E972FC">
        <w:rPr>
          <w:rFonts w:hint="eastAsia"/>
          <w:lang w:val="en-US"/>
        </w:rPr>
        <w:t>일치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여부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확인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후</w:t>
      </w:r>
      <w:r w:rsidRPr="00E972FC">
        <w:rPr>
          <w:rFonts w:hint="eastAsia"/>
          <w:lang w:val="en-US"/>
        </w:rPr>
        <w:t xml:space="preserve"> </w:t>
      </w:r>
      <w:r w:rsidR="000275AC">
        <w:rPr>
          <w:rFonts w:hint="eastAsia"/>
          <w:lang w:val="en-US"/>
        </w:rPr>
        <w:t>일치하는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함수가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실행됨</w:t>
      </w:r>
    </w:p>
    <w:p w14:paraId="03C3E0EA" w14:textId="3E096463" w:rsidR="0055217F" w:rsidRPr="00A91926" w:rsidRDefault="0055217F" w:rsidP="0055217F">
      <w:pPr>
        <w:pStyle w:val="a"/>
      </w:pPr>
      <w:r>
        <w:rPr>
          <w:rFonts w:hint="eastAsia"/>
          <w:lang w:val="en-US"/>
        </w:rPr>
        <w:t>컨트롤러</w:t>
      </w:r>
      <w:r>
        <w:rPr>
          <w:rFonts w:hint="eastAsia"/>
          <w:lang w:val="en-US"/>
        </w:rPr>
        <w:t xml:space="preserve"> </w:t>
      </w:r>
      <w:r w:rsidR="005426C0">
        <w:rPr>
          <w:lang w:val="en-US"/>
        </w:rPr>
        <w:t>createDept</w:t>
      </w:r>
      <w:r w:rsidRPr="00400AC4">
        <w:rPr>
          <w:lang w:val="en-US"/>
        </w:rPr>
        <w:t xml:space="preserve"> </w:t>
      </w:r>
      <w:r>
        <w:rPr>
          <w:lang w:val="en-US"/>
        </w:rPr>
        <w:t xml:space="preserve">() : </w:t>
      </w:r>
      <w:r w:rsidR="00A31715">
        <w:rPr>
          <w:rFonts w:hint="eastAsia"/>
          <w:lang w:val="en-US"/>
        </w:rPr>
        <w:t>새로운</w:t>
      </w:r>
      <w:r w:rsidR="00A31715">
        <w:rPr>
          <w:rFonts w:hint="eastAsia"/>
          <w:lang w:val="en-US"/>
        </w:rPr>
        <w:t xml:space="preserve"> </w:t>
      </w:r>
      <w:r w:rsidR="00A31715">
        <w:rPr>
          <w:rFonts w:hint="eastAsia"/>
          <w:lang w:val="en-US"/>
        </w:rPr>
        <w:t>부서정보를</w:t>
      </w:r>
      <w:r w:rsidR="00A31715">
        <w:rPr>
          <w:rFonts w:hint="eastAsia"/>
          <w:lang w:val="en-US"/>
        </w:rPr>
        <w:t xml:space="preserve"> </w:t>
      </w:r>
      <w:r w:rsidR="00A31715">
        <w:rPr>
          <w:rFonts w:hint="eastAsia"/>
          <w:lang w:val="en-US"/>
        </w:rPr>
        <w:t>생성하는</w:t>
      </w:r>
      <w:r w:rsidR="00A31715">
        <w:rPr>
          <w:rFonts w:hint="eastAsia"/>
          <w:lang w:val="en-US"/>
        </w:rPr>
        <w:t xml:space="preserve"> </w:t>
      </w:r>
      <w:r w:rsidR="00A31715">
        <w:rPr>
          <w:rFonts w:hint="eastAsia"/>
          <w:lang w:val="en-US"/>
        </w:rPr>
        <w:t>함수</w:t>
      </w:r>
      <w:r w:rsidR="00A91926">
        <w:rPr>
          <w:lang w:val="en-US"/>
        </w:rPr>
        <w:br/>
      </w:r>
      <w:r>
        <w:rPr>
          <w:lang w:val="en-US"/>
        </w:rPr>
        <w:t xml:space="preserve">( </w:t>
      </w:r>
      <w:r w:rsidR="0062006E">
        <w:rPr>
          <w:lang w:val="en-US"/>
        </w:rPr>
        <w:t xml:space="preserve">Post </w:t>
      </w:r>
      <w:r>
        <w:rPr>
          <w:rFonts w:hint="eastAsia"/>
          <w:lang w:val="en-US"/>
        </w:rPr>
        <w:t>방식</w:t>
      </w:r>
      <w:r>
        <w:rPr>
          <w:rFonts w:hint="eastAsia"/>
          <w:lang w:val="en-US"/>
        </w:rPr>
        <w:t xml:space="preserve"> :</w:t>
      </w:r>
      <w:r>
        <w:rPr>
          <w:lang w:val="en-US"/>
        </w:rPr>
        <w:t xml:space="preserve"> </w:t>
      </w:r>
      <w:r w:rsidR="0013200D">
        <w:rPr>
          <w:lang w:val="en-US"/>
        </w:rPr>
        <w:t>insert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</w:t>
      </w:r>
      <w:r>
        <w:rPr>
          <w:rFonts w:hint="eastAsia"/>
          <w:lang w:val="en-US"/>
        </w:rPr>
        <w:t xml:space="preserve"> )</w:t>
      </w:r>
      <w:r w:rsidR="00CF3092">
        <w:rPr>
          <w:lang w:val="en-US"/>
        </w:rPr>
        <w:br/>
      </w:r>
      <w:r w:rsidR="00CF3092">
        <w:rPr>
          <w:rFonts w:hint="eastAsia"/>
          <w:lang w:val="en-US"/>
        </w:rPr>
        <w:t>서비스의</w:t>
      </w:r>
      <w:r w:rsidR="00CF3092">
        <w:rPr>
          <w:rFonts w:hint="eastAsia"/>
          <w:lang w:val="en-US"/>
        </w:rPr>
        <w:t xml:space="preserve"> </w:t>
      </w:r>
      <w:r w:rsidR="00CF3092">
        <w:rPr>
          <w:lang w:val="en-US"/>
        </w:rPr>
        <w:t xml:space="preserve">.save() </w:t>
      </w:r>
      <w:r w:rsidR="00CF3092">
        <w:rPr>
          <w:rFonts w:hint="eastAsia"/>
          <w:lang w:val="en-US"/>
        </w:rPr>
        <w:t>함수를</w:t>
      </w:r>
      <w:r w:rsidR="00CF3092">
        <w:rPr>
          <w:rFonts w:hint="eastAsia"/>
          <w:lang w:val="en-US"/>
        </w:rPr>
        <w:t xml:space="preserve"> </w:t>
      </w:r>
      <w:r w:rsidR="00CF3092">
        <w:rPr>
          <w:rFonts w:hint="eastAsia"/>
          <w:lang w:val="en-US"/>
        </w:rPr>
        <w:t>호출함</w:t>
      </w:r>
      <w:r>
        <w:rPr>
          <w:lang w:val="en-US"/>
        </w:rPr>
        <w:br/>
      </w:r>
      <w:r w:rsidR="00226414">
        <w:rPr>
          <w:lang w:val="en-US"/>
        </w:rPr>
        <w:t xml:space="preserve">Rest Client </w:t>
      </w:r>
      <w:r w:rsidR="00226414" w:rsidRPr="00F427E7">
        <w:rPr>
          <w:rFonts w:hint="eastAsia"/>
          <w:lang w:val="en-US"/>
        </w:rPr>
        <w:t>URL</w:t>
      </w:r>
      <w:r w:rsidR="00226414" w:rsidRPr="00F427E7">
        <w:rPr>
          <w:rFonts w:hint="eastAsia"/>
          <w:lang w:val="en-US"/>
        </w:rPr>
        <w:t xml:space="preserve"> </w:t>
      </w:r>
      <w:r w:rsidRPr="00F427E7">
        <w:rPr>
          <w:rFonts w:hint="eastAsia"/>
          <w:lang w:val="en-US"/>
        </w:rPr>
        <w:t>테스트</w:t>
      </w:r>
      <w:r w:rsidRPr="00F427E7">
        <w:rPr>
          <w:rFonts w:hint="eastAsia"/>
          <w:lang w:val="en-US"/>
        </w:rPr>
        <w:t xml:space="preserve"> : </w:t>
      </w:r>
      <w:hyperlink r:id="rId8" w:history="1">
        <w:r w:rsidR="00831E3F" w:rsidRPr="00B427C8">
          <w:rPr>
            <w:rStyle w:val="af5"/>
            <w:rFonts w:hint="eastAsia"/>
            <w:lang w:val="en-US"/>
          </w:rPr>
          <w:t>http://localhost:8000/exam0</w:t>
        </w:r>
        <w:r w:rsidR="00831E3F" w:rsidRPr="00B427C8">
          <w:rPr>
            <w:rStyle w:val="af5"/>
            <w:lang w:val="en-US"/>
          </w:rPr>
          <w:t>9</w:t>
        </w:r>
        <w:r w:rsidR="00831E3F" w:rsidRPr="00B427C8">
          <w:rPr>
            <w:rStyle w:val="af5"/>
            <w:rFonts w:hint="eastAsia"/>
            <w:lang w:val="en-US"/>
          </w:rPr>
          <w:t>/dept</w:t>
        </w:r>
      </w:hyperlink>
    </w:p>
    <w:p w14:paraId="5C1E3B94" w14:textId="72A8A03E" w:rsidR="00A91926" w:rsidRPr="00E70AFE" w:rsidRDefault="00A91926" w:rsidP="0055217F">
      <w:pPr>
        <w:pStyle w:val="a"/>
      </w:pP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t>.</w:t>
      </w:r>
      <w:r>
        <w:rPr>
          <w:lang w:val="en-US"/>
        </w:rPr>
        <w:t>save(</w:t>
      </w:r>
      <w:r>
        <w:rPr>
          <w:rFonts w:hint="eastAsia"/>
          <w:lang w:val="en-US"/>
        </w:rPr>
        <w:t>객체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매개변수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부서번호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키값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없으면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insert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update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 w:rsidR="00E51D4D">
        <w:rPr>
          <w:lang w:val="en-US"/>
        </w:rPr>
        <w:br/>
      </w:r>
      <w:r w:rsidR="00E51D4D">
        <w:rPr>
          <w:rFonts w:hint="eastAsia"/>
          <w:lang w:val="en-US"/>
        </w:rPr>
        <w:t>현재는</w:t>
      </w:r>
      <w:r w:rsidR="00E51D4D">
        <w:rPr>
          <w:rFonts w:hint="eastAsia"/>
          <w:lang w:val="en-US"/>
        </w:rPr>
        <w:t xml:space="preserve"> </w:t>
      </w:r>
      <w:r w:rsidR="00E51D4D">
        <w:rPr>
          <w:rFonts w:hint="eastAsia"/>
          <w:lang w:val="en-US"/>
        </w:rPr>
        <w:t>부서</w:t>
      </w:r>
      <w:r w:rsidR="00E51D4D">
        <w:rPr>
          <w:rFonts w:hint="eastAsia"/>
          <w:lang w:val="en-US"/>
        </w:rPr>
        <w:t xml:space="preserve"> </w:t>
      </w:r>
      <w:r w:rsidR="00E51D4D">
        <w:rPr>
          <w:rFonts w:hint="eastAsia"/>
          <w:lang w:val="en-US"/>
        </w:rPr>
        <w:t>객체에</w:t>
      </w:r>
      <w:r w:rsidR="00E51D4D">
        <w:rPr>
          <w:rFonts w:hint="eastAsia"/>
          <w:lang w:val="en-US"/>
        </w:rPr>
        <w:t xml:space="preserve"> </w:t>
      </w:r>
      <w:r w:rsidR="00E51D4D">
        <w:rPr>
          <w:rFonts w:hint="eastAsia"/>
          <w:lang w:val="en-US"/>
        </w:rPr>
        <w:t>부서번호가</w:t>
      </w:r>
      <w:r w:rsidR="00E51D4D">
        <w:rPr>
          <w:rFonts w:hint="eastAsia"/>
          <w:lang w:val="en-US"/>
        </w:rPr>
        <w:t xml:space="preserve"> </w:t>
      </w:r>
      <w:r w:rsidR="00E51D4D">
        <w:rPr>
          <w:rFonts w:hint="eastAsia"/>
          <w:lang w:val="en-US"/>
        </w:rPr>
        <w:t>없으므로</w:t>
      </w:r>
      <w:r w:rsidR="00E51D4D">
        <w:rPr>
          <w:rFonts w:hint="eastAsia"/>
          <w:lang w:val="en-US"/>
        </w:rPr>
        <w:t xml:space="preserve"> </w:t>
      </w:r>
      <w:r w:rsidR="00E51D4D">
        <w:rPr>
          <w:lang w:val="en-US"/>
        </w:rPr>
        <w:t xml:space="preserve">insert </w:t>
      </w:r>
      <w:r w:rsidR="00E51D4D">
        <w:rPr>
          <w:rFonts w:hint="eastAsia"/>
          <w:lang w:val="en-US"/>
        </w:rPr>
        <w:t>문이</w:t>
      </w:r>
      <w:r w:rsidR="00E51D4D">
        <w:rPr>
          <w:rFonts w:hint="eastAsia"/>
          <w:lang w:val="en-US"/>
        </w:rPr>
        <w:t xml:space="preserve"> </w:t>
      </w:r>
      <w:r w:rsidR="00E51D4D">
        <w:rPr>
          <w:rFonts w:hint="eastAsia"/>
          <w:lang w:val="en-US"/>
        </w:rPr>
        <w:t>실행됨</w:t>
      </w:r>
    </w:p>
    <w:p w14:paraId="5A40A9A6" w14:textId="7B525C2C" w:rsidR="0055217F" w:rsidRDefault="0055217F" w:rsidP="00E70AFE">
      <w:pPr>
        <w:pStyle w:val="a"/>
        <w:numPr>
          <w:ilvl w:val="0"/>
          <w:numId w:val="0"/>
        </w:numPr>
        <w:rPr>
          <w:color w:val="A9B7C6"/>
          <w:lang w:eastAsia="ko-Kore-KR"/>
        </w:rPr>
      </w:pPr>
    </w:p>
    <w:p w14:paraId="209788E8" w14:textId="55494EA0" w:rsidR="00CF38AA" w:rsidRDefault="00CF38AA" w:rsidP="00CF38AA">
      <w:pPr>
        <w:pStyle w:val="1"/>
      </w:pPr>
      <w:r>
        <w:t>Exam</w:t>
      </w:r>
      <w:r>
        <w:t>10</w:t>
      </w:r>
    </w:p>
    <w:p w14:paraId="706BF02A" w14:textId="6A6822ED" w:rsidR="00CF38AA" w:rsidRPr="00E278D2" w:rsidRDefault="00CF38AA" w:rsidP="00CF38AA">
      <w:pPr>
        <w:rPr>
          <w:rFonts w:hint="eastAsia"/>
          <w:lang w:val="en-US"/>
        </w:rPr>
      </w:pPr>
      <w:r w:rsidRPr="0020576D">
        <w:rPr>
          <w:lang w:val="en-US"/>
        </w:rPr>
        <w:t xml:space="preserve">@RestController, ResponseEntity, </w:t>
      </w:r>
      <w:r w:rsidR="00590DCC">
        <w:rPr>
          <w:lang w:val="en-US"/>
        </w:rPr>
        <w:t>updateDept</w:t>
      </w:r>
      <w:r w:rsidRPr="00400AC4">
        <w:rPr>
          <w:lang w:val="en-US"/>
        </w:rPr>
        <w:t xml:space="preserve"> </w:t>
      </w:r>
      <w:r w:rsidRPr="0020576D">
        <w:rPr>
          <w:lang w:val="en-US"/>
        </w:rPr>
        <w:t>()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</w:p>
    <w:p w14:paraId="77E96AD3" w14:textId="77777777" w:rsidR="00CF38AA" w:rsidRPr="006C7F25" w:rsidRDefault="00CF38AA" w:rsidP="00CF38AA">
      <w:pPr>
        <w:pStyle w:val="a"/>
      </w:pPr>
      <w:r w:rsidRPr="00152474">
        <w:rPr>
          <w:rFonts w:hint="eastAsia"/>
          <w:i/>
          <w:iCs/>
          <w:lang w:val="en-US"/>
        </w:rPr>
        <w:t xml:space="preserve"> </w:t>
      </w:r>
      <w:r w:rsidRPr="0020576D">
        <w:rPr>
          <w:lang w:val="en-US"/>
        </w:rPr>
        <w:t>ResponseEntity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rFonts w:hint="eastAsia"/>
          <w:lang w:val="en-US"/>
        </w:rPr>
        <w:t>상태메세지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.OK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리턴하는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50B40C53" w14:textId="68BCA1C3" w:rsidR="00CF38AA" w:rsidRPr="006C7F25" w:rsidRDefault="00CF38AA" w:rsidP="00CF38AA">
      <w:pPr>
        <w:pStyle w:val="a"/>
        <w:rPr>
          <w:color w:val="A9B7C6"/>
          <w:lang w:val="en-US" w:eastAsia="ko-Kore-KR"/>
        </w:rPr>
      </w:pPr>
      <w:r w:rsidRPr="006C7F25">
        <w:rPr>
          <w:lang w:val="en-US" w:eastAsia="ko-Kore-KR"/>
        </w:rPr>
        <w:t>@P</w:t>
      </w:r>
      <w:r w:rsidR="000F4238">
        <w:rPr>
          <w:lang w:val="en-US" w:eastAsia="ko-Kore-KR"/>
        </w:rPr>
        <w:t>ut</w:t>
      </w:r>
      <w:r w:rsidRPr="006C7F25">
        <w:rPr>
          <w:lang w:val="en-US" w:eastAsia="ko-Kore-KR"/>
        </w:rPr>
        <w:t>Mapping</w:t>
      </w:r>
      <w:r>
        <w:rPr>
          <w:color w:val="A9B7C6"/>
          <w:lang w:val="en-US" w:eastAsia="ko-Kore-KR"/>
        </w:rPr>
        <w:t xml:space="preserve"> </w:t>
      </w:r>
      <w:r w:rsidRPr="00E972FC">
        <w:rPr>
          <w:lang w:val="en-US"/>
        </w:rPr>
        <w:t xml:space="preserve">: </w:t>
      </w:r>
      <w:r w:rsidRPr="00E972FC">
        <w:rPr>
          <w:rFonts w:hint="eastAsia"/>
          <w:lang w:val="en-US"/>
        </w:rPr>
        <w:t>클라이언트에서</w:t>
      </w:r>
      <w:r w:rsidRPr="00E972FC">
        <w:rPr>
          <w:rFonts w:hint="eastAsia"/>
          <w:lang w:val="en-US"/>
        </w:rPr>
        <w:t xml:space="preserve"> </w:t>
      </w:r>
      <w:r w:rsidR="000F4238">
        <w:rPr>
          <w:lang w:val="en-US"/>
        </w:rPr>
        <w:t xml:space="preserve">update </w:t>
      </w:r>
      <w:r w:rsidRPr="00E972FC">
        <w:rPr>
          <w:rFonts w:hint="eastAsia"/>
          <w:lang w:val="en-US"/>
        </w:rPr>
        <w:t>문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요청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시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사용</w:t>
      </w:r>
      <w:r w:rsidRPr="00E972FC">
        <w:rPr>
          <w:lang w:val="en-US"/>
        </w:rPr>
        <w:br/>
        <w:t>P</w:t>
      </w:r>
      <w:r w:rsidR="006E523B">
        <w:rPr>
          <w:lang w:val="en-US"/>
        </w:rPr>
        <w:t>UT</w:t>
      </w:r>
      <w:r w:rsidRPr="00E972FC">
        <w:rPr>
          <w:lang w:val="en-US"/>
        </w:rPr>
        <w:t xml:space="preserve"> + URL </w:t>
      </w:r>
      <w:r w:rsidRPr="00E972FC">
        <w:rPr>
          <w:rFonts w:hint="eastAsia"/>
          <w:lang w:val="en-US"/>
        </w:rPr>
        <w:t>일치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여부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확인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후</w:t>
      </w:r>
      <w:r w:rsidRPr="00E972F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일치하는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함수가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실행됨</w:t>
      </w:r>
    </w:p>
    <w:p w14:paraId="2649A6BE" w14:textId="3B45C418" w:rsidR="00CF38AA" w:rsidRPr="00E51D4D" w:rsidRDefault="00CF38AA" w:rsidP="00CF38AA">
      <w:pPr>
        <w:pStyle w:val="a"/>
      </w:pPr>
      <w:r>
        <w:rPr>
          <w:rFonts w:hint="eastAsia"/>
          <w:lang w:val="en-US"/>
        </w:rPr>
        <w:t>컨트롤러</w:t>
      </w:r>
      <w:r>
        <w:rPr>
          <w:rFonts w:hint="eastAsia"/>
          <w:lang w:val="en-US"/>
        </w:rPr>
        <w:t xml:space="preserve"> </w:t>
      </w:r>
      <w:r w:rsidR="005426C0" w:rsidRPr="005426C0">
        <w:rPr>
          <w:lang w:val="en-US"/>
        </w:rPr>
        <w:t>updateDept</w:t>
      </w:r>
      <w:r w:rsidR="005426C0" w:rsidRPr="005426C0">
        <w:rPr>
          <w:lang w:val="en-US"/>
        </w:rPr>
        <w:t xml:space="preserve"> </w:t>
      </w:r>
      <w:r>
        <w:rPr>
          <w:lang w:val="en-US"/>
        </w:rPr>
        <w:t xml:space="preserve">() : </w:t>
      </w:r>
      <w:r>
        <w:rPr>
          <w:rFonts w:hint="eastAsia"/>
          <w:lang w:val="en-US"/>
        </w:rPr>
        <w:t>부서번</w:t>
      </w:r>
      <w:r w:rsidR="00750636">
        <w:rPr>
          <w:rFonts w:hint="eastAsia"/>
          <w:lang w:val="en-US"/>
        </w:rPr>
        <w:t>호</w:t>
      </w:r>
      <w:r w:rsidR="009C6ABF">
        <w:rPr>
          <w:rFonts w:hint="eastAsia"/>
          <w:lang w:val="en-US"/>
        </w:rPr>
        <w:t>에</w:t>
      </w:r>
      <w:r w:rsidR="009C6ABF">
        <w:rPr>
          <w:rFonts w:hint="eastAsia"/>
          <w:lang w:val="en-US"/>
        </w:rPr>
        <w:t xml:space="preserve"> </w:t>
      </w:r>
      <w:r w:rsidR="009C6ABF">
        <w:rPr>
          <w:rFonts w:hint="eastAsia"/>
          <w:lang w:val="en-US"/>
        </w:rPr>
        <w:t>해당하는</w:t>
      </w:r>
      <w:r w:rsidR="009C6ABF">
        <w:rPr>
          <w:rFonts w:hint="eastAsia"/>
          <w:lang w:val="en-US"/>
        </w:rPr>
        <w:t xml:space="preserve"> </w:t>
      </w:r>
      <w:r w:rsidR="009C6ABF">
        <w:rPr>
          <w:rFonts w:hint="eastAsia"/>
          <w:lang w:val="en-US"/>
        </w:rPr>
        <w:t>객체정보를</w:t>
      </w:r>
      <w:r w:rsidR="009C6ABF">
        <w:rPr>
          <w:rFonts w:hint="eastAsia"/>
          <w:lang w:val="en-US"/>
        </w:rPr>
        <w:t xml:space="preserve"> </w:t>
      </w:r>
      <w:r w:rsidR="009C6ABF">
        <w:rPr>
          <w:rFonts w:hint="eastAsia"/>
          <w:lang w:val="en-US"/>
        </w:rPr>
        <w:t>수정하는</w:t>
      </w:r>
      <w:r w:rsidR="009C6ABF">
        <w:rPr>
          <w:rFonts w:hint="eastAsia"/>
          <w:lang w:val="en-US"/>
        </w:rPr>
        <w:t xml:space="preserve"> </w:t>
      </w:r>
      <w:r w:rsidR="009C6ABF">
        <w:rPr>
          <w:rFonts w:hint="eastAsia"/>
          <w:lang w:val="en-US"/>
        </w:rPr>
        <w:t>함수</w:t>
      </w:r>
      <w:r w:rsidR="00CA1D36">
        <w:rPr>
          <w:lang w:val="en-US"/>
        </w:rPr>
        <w:br/>
      </w:r>
      <w:r>
        <w:rPr>
          <w:lang w:val="en-US"/>
        </w:rPr>
        <w:t>( P</w:t>
      </w:r>
      <w:r w:rsidR="00956A61">
        <w:rPr>
          <w:lang w:val="en-US"/>
        </w:rPr>
        <w:t>ut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방식</w:t>
      </w:r>
      <w:r>
        <w:rPr>
          <w:rFonts w:hint="eastAsia"/>
          <w:lang w:val="en-US"/>
        </w:rPr>
        <w:t xml:space="preserve"> :</w:t>
      </w:r>
      <w:r>
        <w:rPr>
          <w:lang w:val="en-US"/>
        </w:rPr>
        <w:t xml:space="preserve"> </w:t>
      </w:r>
      <w:r w:rsidR="00956A61">
        <w:rPr>
          <w:lang w:val="en-US"/>
        </w:rPr>
        <w:t>update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</w:t>
      </w:r>
      <w:r>
        <w:rPr>
          <w:rFonts w:hint="eastAsia"/>
          <w:lang w:val="en-US"/>
        </w:rPr>
        <w:t xml:space="preserve"> )</w:t>
      </w:r>
      <w:r w:rsidR="0034340C">
        <w:rPr>
          <w:lang w:val="en-US"/>
        </w:rPr>
        <w:br/>
      </w:r>
      <w:r w:rsidR="0034340C">
        <w:rPr>
          <w:rFonts w:hint="eastAsia"/>
          <w:lang w:val="en-US"/>
        </w:rPr>
        <w:t>서비스의</w:t>
      </w:r>
      <w:r w:rsidR="0034340C">
        <w:rPr>
          <w:rFonts w:hint="eastAsia"/>
          <w:lang w:val="en-US"/>
        </w:rPr>
        <w:t xml:space="preserve"> </w:t>
      </w:r>
      <w:r w:rsidR="0034340C">
        <w:rPr>
          <w:lang w:val="en-US"/>
        </w:rPr>
        <w:t xml:space="preserve">.save() </w:t>
      </w:r>
      <w:r w:rsidR="0034340C">
        <w:rPr>
          <w:rFonts w:hint="eastAsia"/>
          <w:lang w:val="en-US"/>
        </w:rPr>
        <w:t>함수를</w:t>
      </w:r>
      <w:r w:rsidR="0034340C">
        <w:rPr>
          <w:rFonts w:hint="eastAsia"/>
          <w:lang w:val="en-US"/>
        </w:rPr>
        <w:t xml:space="preserve"> </w:t>
      </w:r>
      <w:r w:rsidR="0034340C">
        <w:rPr>
          <w:rFonts w:hint="eastAsia"/>
          <w:lang w:val="en-US"/>
        </w:rPr>
        <w:t>호출함</w:t>
      </w:r>
      <w:r>
        <w:rPr>
          <w:lang w:val="en-US"/>
        </w:rPr>
        <w:br/>
      </w:r>
      <w:r w:rsidR="00226414">
        <w:rPr>
          <w:lang w:val="en-US"/>
        </w:rPr>
        <w:t xml:space="preserve">Rest Client </w:t>
      </w:r>
      <w:r w:rsidR="00226414" w:rsidRPr="00F427E7">
        <w:rPr>
          <w:rFonts w:hint="eastAsia"/>
          <w:lang w:val="en-US"/>
        </w:rPr>
        <w:t xml:space="preserve">URL </w:t>
      </w:r>
      <w:r w:rsidR="00226414" w:rsidRPr="00F427E7">
        <w:rPr>
          <w:rFonts w:hint="eastAsia"/>
          <w:lang w:val="en-US"/>
        </w:rPr>
        <w:t>테스트</w:t>
      </w:r>
      <w:r w:rsidR="00226414" w:rsidRPr="00F427E7">
        <w:rPr>
          <w:rFonts w:hint="eastAsia"/>
          <w:lang w:val="en-US"/>
        </w:rPr>
        <w:t xml:space="preserve"> : </w:t>
      </w:r>
      <w:hyperlink r:id="rId9" w:history="1">
        <w:r w:rsidR="00814FF0" w:rsidRPr="00B427C8">
          <w:rPr>
            <w:rStyle w:val="af5"/>
            <w:rFonts w:hint="eastAsia"/>
            <w:lang w:val="en-US"/>
          </w:rPr>
          <w:t>http://localhost:8000/exam</w:t>
        </w:r>
        <w:r w:rsidR="00814FF0" w:rsidRPr="00B427C8">
          <w:rPr>
            <w:rStyle w:val="af5"/>
            <w:lang w:val="en-US"/>
          </w:rPr>
          <w:t>10</w:t>
        </w:r>
        <w:r w:rsidR="00814FF0" w:rsidRPr="00B427C8">
          <w:rPr>
            <w:rStyle w:val="af5"/>
            <w:rFonts w:hint="eastAsia"/>
            <w:lang w:val="en-US"/>
          </w:rPr>
          <w:t>/dept</w:t>
        </w:r>
      </w:hyperlink>
      <w:r w:rsidR="00814FF0">
        <w:rPr>
          <w:lang w:val="en-US"/>
        </w:rPr>
        <w:t>/10</w:t>
      </w:r>
    </w:p>
    <w:p w14:paraId="74796581" w14:textId="554FD4F7" w:rsidR="00E51D4D" w:rsidRPr="00E70AFE" w:rsidRDefault="00E51D4D" w:rsidP="00FD3BE8">
      <w:pPr>
        <w:pStyle w:val="a"/>
        <w:rPr>
          <w:rFonts w:hint="eastAsia"/>
        </w:rPr>
      </w:pPr>
      <w:r>
        <w:rPr>
          <w:rFonts w:hint="eastAsia"/>
        </w:rPr>
        <w:lastRenderedPageBreak/>
        <w:t>서비스</w:t>
      </w:r>
      <w:r>
        <w:rPr>
          <w:rFonts w:hint="eastAsia"/>
        </w:rPr>
        <w:t xml:space="preserve"> </w:t>
      </w:r>
      <w:r>
        <w:t>.</w:t>
      </w:r>
      <w:r>
        <w:rPr>
          <w:lang w:val="en-US"/>
        </w:rPr>
        <w:t>save(</w:t>
      </w:r>
      <w:r>
        <w:rPr>
          <w:rFonts w:hint="eastAsia"/>
          <w:lang w:val="en-US"/>
        </w:rPr>
        <w:t>객체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매개변수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부서번호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키값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없으면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insert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update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 w:rsidR="00FD3BE8">
        <w:br/>
      </w:r>
      <w:r w:rsidR="00FD3BE8">
        <w:rPr>
          <w:rFonts w:hint="eastAsia"/>
        </w:rPr>
        <w:t>현재는</w:t>
      </w:r>
      <w:r w:rsidR="00FD3BE8">
        <w:rPr>
          <w:rFonts w:hint="eastAsia"/>
        </w:rPr>
        <w:t xml:space="preserve"> </w:t>
      </w:r>
      <w:r w:rsidR="00FD3BE8">
        <w:rPr>
          <w:rFonts w:hint="eastAsia"/>
        </w:rPr>
        <w:t>부서번호가</w:t>
      </w:r>
      <w:r w:rsidR="00FD3BE8">
        <w:rPr>
          <w:rFonts w:hint="eastAsia"/>
        </w:rPr>
        <w:t xml:space="preserve"> </w:t>
      </w:r>
      <w:r w:rsidR="00FD3BE8">
        <w:rPr>
          <w:rFonts w:hint="eastAsia"/>
        </w:rPr>
        <w:t>있으므로</w:t>
      </w:r>
      <w:r w:rsidR="00FD3BE8">
        <w:rPr>
          <w:rFonts w:hint="eastAsia"/>
        </w:rPr>
        <w:t xml:space="preserve"> </w:t>
      </w:r>
      <w:r w:rsidR="00FD3BE8">
        <w:rPr>
          <w:lang w:val="en-US"/>
        </w:rPr>
        <w:t xml:space="preserve">update </w:t>
      </w:r>
      <w:r w:rsidR="00FD3BE8">
        <w:rPr>
          <w:rFonts w:hint="eastAsia"/>
          <w:lang w:val="en-US"/>
        </w:rPr>
        <w:t>가</w:t>
      </w:r>
      <w:r w:rsidR="00FD3BE8">
        <w:rPr>
          <w:rFonts w:hint="eastAsia"/>
          <w:lang w:val="en-US"/>
        </w:rPr>
        <w:t xml:space="preserve"> </w:t>
      </w:r>
      <w:r w:rsidR="00FD3BE8">
        <w:rPr>
          <w:rFonts w:hint="eastAsia"/>
          <w:lang w:val="en-US"/>
        </w:rPr>
        <w:t>실행됨</w:t>
      </w:r>
    </w:p>
    <w:p w14:paraId="21A70C82" w14:textId="56BDB19D" w:rsidR="00CF38AA" w:rsidRDefault="00CF38AA" w:rsidP="00E70AFE">
      <w:pPr>
        <w:pStyle w:val="a"/>
        <w:numPr>
          <w:ilvl w:val="0"/>
          <w:numId w:val="0"/>
        </w:numPr>
        <w:rPr>
          <w:color w:val="A9B7C6"/>
          <w:lang w:eastAsia="ko-Kore-KR"/>
        </w:rPr>
      </w:pPr>
    </w:p>
    <w:p w14:paraId="4653C4A7" w14:textId="16AC14BC" w:rsidR="004E1B62" w:rsidRDefault="004E1B62" w:rsidP="00E70AFE">
      <w:pPr>
        <w:pStyle w:val="a"/>
        <w:numPr>
          <w:ilvl w:val="0"/>
          <w:numId w:val="0"/>
        </w:numPr>
        <w:rPr>
          <w:color w:val="A9B7C6"/>
          <w:lang w:eastAsia="ko-Kore-KR"/>
        </w:rPr>
      </w:pPr>
    </w:p>
    <w:p w14:paraId="4FE5DE9E" w14:textId="10473DC9" w:rsidR="004E1B62" w:rsidRDefault="004E1B62" w:rsidP="004E1B62">
      <w:pPr>
        <w:pStyle w:val="1"/>
      </w:pPr>
      <w:r>
        <w:t>Exam1</w:t>
      </w:r>
      <w:r>
        <w:t>1</w:t>
      </w:r>
    </w:p>
    <w:p w14:paraId="409A22BF" w14:textId="2F6DA49A" w:rsidR="004E1B62" w:rsidRPr="00E278D2" w:rsidRDefault="004E1B62" w:rsidP="004E1B62">
      <w:pPr>
        <w:rPr>
          <w:rFonts w:hint="eastAsia"/>
          <w:lang w:val="en-US"/>
        </w:rPr>
      </w:pPr>
      <w:r w:rsidRPr="0020576D">
        <w:rPr>
          <w:lang w:val="en-US"/>
        </w:rPr>
        <w:t xml:space="preserve">@RestController, ResponseEntity, </w:t>
      </w:r>
      <w:r w:rsidR="007D22A4">
        <w:rPr>
          <w:lang w:val="en-US"/>
        </w:rPr>
        <w:t>deleteDept</w:t>
      </w:r>
      <w:r w:rsidRPr="00400AC4">
        <w:rPr>
          <w:lang w:val="en-US"/>
        </w:rPr>
        <w:t xml:space="preserve"> </w:t>
      </w:r>
      <w:r w:rsidRPr="0020576D">
        <w:rPr>
          <w:lang w:val="en-US"/>
        </w:rPr>
        <w:t>()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</w:p>
    <w:p w14:paraId="7433E0EF" w14:textId="77777777" w:rsidR="004E1B62" w:rsidRPr="006C7F25" w:rsidRDefault="004E1B62" w:rsidP="004E1B62">
      <w:pPr>
        <w:pStyle w:val="a"/>
      </w:pPr>
      <w:r w:rsidRPr="00152474">
        <w:rPr>
          <w:rFonts w:hint="eastAsia"/>
          <w:i/>
          <w:iCs/>
          <w:lang w:val="en-US"/>
        </w:rPr>
        <w:t xml:space="preserve"> </w:t>
      </w:r>
      <w:r w:rsidRPr="0020576D">
        <w:rPr>
          <w:lang w:val="en-US"/>
        </w:rPr>
        <w:t>ResponseEntity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rFonts w:hint="eastAsia"/>
          <w:lang w:val="en-US"/>
        </w:rPr>
        <w:t>상태메세지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.OK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리턴하는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</w:p>
    <w:p w14:paraId="05493214" w14:textId="5D2D7B81" w:rsidR="004E1B62" w:rsidRPr="006C7F25" w:rsidRDefault="004E1B62" w:rsidP="004E1B62">
      <w:pPr>
        <w:pStyle w:val="a"/>
        <w:rPr>
          <w:color w:val="A9B7C6"/>
          <w:lang w:val="en-US" w:eastAsia="ko-Kore-KR"/>
        </w:rPr>
      </w:pPr>
      <w:r w:rsidRPr="006C7F25">
        <w:rPr>
          <w:lang w:val="en-US" w:eastAsia="ko-Kore-KR"/>
        </w:rPr>
        <w:t>@</w:t>
      </w:r>
      <w:r w:rsidR="006D0D8C">
        <w:rPr>
          <w:lang w:val="en-US" w:eastAsia="ko-Kore-KR"/>
        </w:rPr>
        <w:t>Delete</w:t>
      </w:r>
      <w:r w:rsidRPr="006C7F25">
        <w:rPr>
          <w:lang w:val="en-US" w:eastAsia="ko-Kore-KR"/>
        </w:rPr>
        <w:t>Mapping</w:t>
      </w:r>
      <w:r>
        <w:rPr>
          <w:color w:val="A9B7C6"/>
          <w:lang w:val="en-US" w:eastAsia="ko-Kore-KR"/>
        </w:rPr>
        <w:t xml:space="preserve"> </w:t>
      </w:r>
      <w:r w:rsidRPr="00E972FC">
        <w:rPr>
          <w:lang w:val="en-US"/>
        </w:rPr>
        <w:t xml:space="preserve">: </w:t>
      </w:r>
      <w:r w:rsidRPr="00E972FC">
        <w:rPr>
          <w:rFonts w:hint="eastAsia"/>
          <w:lang w:val="en-US"/>
        </w:rPr>
        <w:t>클라이언트에서</w:t>
      </w:r>
      <w:r w:rsidRPr="00E972FC">
        <w:rPr>
          <w:rFonts w:hint="eastAsia"/>
          <w:lang w:val="en-US"/>
        </w:rPr>
        <w:t xml:space="preserve"> </w:t>
      </w:r>
      <w:r w:rsidR="005F32E0">
        <w:rPr>
          <w:lang w:val="en-US"/>
        </w:rPr>
        <w:t>delete</w:t>
      </w:r>
      <w:r>
        <w:rPr>
          <w:lang w:val="en-US"/>
        </w:rPr>
        <w:t xml:space="preserve"> </w:t>
      </w:r>
      <w:r w:rsidRPr="00E972FC">
        <w:rPr>
          <w:rFonts w:hint="eastAsia"/>
          <w:lang w:val="en-US"/>
        </w:rPr>
        <w:t>문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요청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시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사용</w:t>
      </w:r>
      <w:r w:rsidRPr="00E972FC">
        <w:rPr>
          <w:lang w:val="en-US"/>
        </w:rPr>
        <w:br/>
      </w:r>
      <w:r w:rsidR="00A60DD1">
        <w:rPr>
          <w:lang w:val="en-US"/>
        </w:rPr>
        <w:t>Delete</w:t>
      </w:r>
      <w:r w:rsidRPr="00E972FC">
        <w:rPr>
          <w:lang w:val="en-US"/>
        </w:rPr>
        <w:t xml:space="preserve"> + URL </w:t>
      </w:r>
      <w:r w:rsidRPr="00E972FC">
        <w:rPr>
          <w:rFonts w:hint="eastAsia"/>
          <w:lang w:val="en-US"/>
        </w:rPr>
        <w:t>일치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여부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확인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후</w:t>
      </w:r>
      <w:r w:rsidRPr="00E972FC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일치하는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함수가</w:t>
      </w:r>
      <w:r w:rsidRPr="00E972FC">
        <w:rPr>
          <w:rFonts w:hint="eastAsia"/>
          <w:lang w:val="en-US"/>
        </w:rPr>
        <w:t xml:space="preserve"> </w:t>
      </w:r>
      <w:r w:rsidRPr="00E972FC">
        <w:rPr>
          <w:rFonts w:hint="eastAsia"/>
          <w:lang w:val="en-US"/>
        </w:rPr>
        <w:t>실행됨</w:t>
      </w:r>
    </w:p>
    <w:p w14:paraId="6412E97A" w14:textId="7E80A924" w:rsidR="004E1B62" w:rsidRPr="00E51D4D" w:rsidRDefault="004E1B62" w:rsidP="004E1B62">
      <w:pPr>
        <w:pStyle w:val="a"/>
      </w:pPr>
      <w:r>
        <w:rPr>
          <w:rFonts w:hint="eastAsia"/>
          <w:lang w:val="en-US"/>
        </w:rPr>
        <w:t>컨트롤러</w:t>
      </w:r>
      <w:r>
        <w:rPr>
          <w:rFonts w:hint="eastAsia"/>
          <w:lang w:val="en-US"/>
        </w:rPr>
        <w:t xml:space="preserve"> </w:t>
      </w:r>
      <w:r w:rsidR="003E7C74">
        <w:rPr>
          <w:lang w:val="en-US"/>
        </w:rPr>
        <w:t>deleteDept</w:t>
      </w:r>
      <w:r w:rsidR="003E7C74" w:rsidRPr="00400AC4">
        <w:rPr>
          <w:lang w:val="en-US"/>
        </w:rPr>
        <w:t xml:space="preserve"> </w:t>
      </w:r>
      <w:r>
        <w:rPr>
          <w:lang w:val="en-US"/>
        </w:rPr>
        <w:t xml:space="preserve">() : </w:t>
      </w:r>
      <w:r>
        <w:rPr>
          <w:rFonts w:hint="eastAsia"/>
          <w:lang w:val="en-US"/>
        </w:rPr>
        <w:t>부서번호에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객체정보를</w:t>
      </w:r>
      <w:r>
        <w:rPr>
          <w:rFonts w:hint="eastAsia"/>
          <w:lang w:val="en-US"/>
        </w:rPr>
        <w:t xml:space="preserve"> </w:t>
      </w:r>
      <w:r w:rsidR="009752DA">
        <w:rPr>
          <w:rFonts w:hint="eastAsia"/>
          <w:lang w:val="en-US"/>
        </w:rPr>
        <w:t>삭제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rPr>
          <w:lang w:val="en-US"/>
        </w:rPr>
        <w:br/>
        <w:t xml:space="preserve">( </w:t>
      </w:r>
      <w:r w:rsidR="000F57BD">
        <w:rPr>
          <w:lang w:val="en-US"/>
        </w:rPr>
        <w:t>Delete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방식</w:t>
      </w:r>
      <w:r>
        <w:rPr>
          <w:rFonts w:hint="eastAsia"/>
          <w:lang w:val="en-US"/>
        </w:rPr>
        <w:t xml:space="preserve"> :</w:t>
      </w:r>
      <w:r>
        <w:rPr>
          <w:lang w:val="en-US"/>
        </w:rPr>
        <w:t xml:space="preserve"> </w:t>
      </w:r>
      <w:r w:rsidR="00BB603E">
        <w:rPr>
          <w:lang w:val="en-US"/>
        </w:rPr>
        <w:t>delete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</w:t>
      </w:r>
      <w:r>
        <w:rPr>
          <w:rFonts w:hint="eastAsia"/>
          <w:lang w:val="en-US"/>
        </w:rPr>
        <w:t xml:space="preserve"> )</w:t>
      </w:r>
      <w:r>
        <w:rPr>
          <w:lang w:val="en-US"/>
        </w:rPr>
        <w:br/>
      </w:r>
      <w:r>
        <w:rPr>
          <w:rFonts w:hint="eastAsia"/>
          <w:lang w:val="en-US"/>
        </w:rPr>
        <w:t>서비스의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.</w:t>
      </w:r>
      <w:r w:rsidR="00C36E05">
        <w:rPr>
          <w:lang w:val="en-US"/>
        </w:rPr>
        <w:t>removeById</w:t>
      </w:r>
      <w:r>
        <w:rPr>
          <w:lang w:val="en-US"/>
        </w:rPr>
        <w:t xml:space="preserve">() </w:t>
      </w:r>
      <w:r>
        <w:rPr>
          <w:rFonts w:hint="eastAsia"/>
          <w:lang w:val="en-US"/>
        </w:rPr>
        <w:t>함수를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호출함</w:t>
      </w:r>
      <w:r>
        <w:rPr>
          <w:lang w:val="en-US"/>
        </w:rPr>
        <w:br/>
      </w:r>
      <w:r w:rsidR="0008007E">
        <w:rPr>
          <w:lang w:val="en-US"/>
        </w:rPr>
        <w:t xml:space="preserve">Rest Client </w:t>
      </w:r>
      <w:r w:rsidRPr="00F427E7">
        <w:rPr>
          <w:rFonts w:hint="eastAsia"/>
          <w:lang w:val="en-US"/>
        </w:rPr>
        <w:t xml:space="preserve">URL </w:t>
      </w:r>
      <w:r w:rsidRPr="00F427E7">
        <w:rPr>
          <w:rFonts w:hint="eastAsia"/>
          <w:lang w:val="en-US"/>
        </w:rPr>
        <w:t>테스트</w:t>
      </w:r>
      <w:r w:rsidRPr="00F427E7">
        <w:rPr>
          <w:rFonts w:hint="eastAsia"/>
          <w:lang w:val="en-US"/>
        </w:rPr>
        <w:t xml:space="preserve"> : </w:t>
      </w:r>
      <w:hyperlink r:id="rId10" w:history="1">
        <w:r w:rsidR="00226414" w:rsidRPr="00B427C8">
          <w:rPr>
            <w:rStyle w:val="af5"/>
            <w:rFonts w:hint="eastAsia"/>
            <w:lang w:val="en-US"/>
          </w:rPr>
          <w:t>http://localhost:8000/exam</w:t>
        </w:r>
        <w:r w:rsidR="00226414" w:rsidRPr="00B427C8">
          <w:rPr>
            <w:rStyle w:val="af5"/>
            <w:lang w:val="en-US"/>
          </w:rPr>
          <w:t>11</w:t>
        </w:r>
        <w:r w:rsidR="00226414" w:rsidRPr="00B427C8">
          <w:rPr>
            <w:rStyle w:val="af5"/>
            <w:rFonts w:hint="eastAsia"/>
            <w:lang w:val="en-US"/>
          </w:rPr>
          <w:t>/dept</w:t>
        </w:r>
      </w:hyperlink>
      <w:r w:rsidR="002D0698">
        <w:rPr>
          <w:lang w:val="en-US"/>
        </w:rPr>
        <w:t>/10</w:t>
      </w:r>
    </w:p>
    <w:p w14:paraId="4493E0B6" w14:textId="77777777" w:rsidR="004E1B62" w:rsidRPr="00E70AFE" w:rsidRDefault="004E1B62" w:rsidP="004E1B62">
      <w:pPr>
        <w:pStyle w:val="a"/>
        <w:rPr>
          <w:rFonts w:hint="eastAsia"/>
        </w:rPr>
      </w:pP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t>.</w:t>
      </w:r>
      <w:r>
        <w:rPr>
          <w:lang w:val="en-US"/>
        </w:rPr>
        <w:t>save(</w:t>
      </w:r>
      <w:r>
        <w:rPr>
          <w:rFonts w:hint="eastAsia"/>
          <w:lang w:val="en-US"/>
        </w:rPr>
        <w:t>객체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함수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매개변수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부서번호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키값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없으면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insert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있으면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update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함수</w:t>
      </w:r>
      <w:r>
        <w:br/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부서번호가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lang w:val="en-US"/>
        </w:rPr>
        <w:t xml:space="preserve">update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실행됨</w:t>
      </w:r>
    </w:p>
    <w:p w14:paraId="62A43082" w14:textId="77777777" w:rsidR="004E1B62" w:rsidRPr="00DC5310" w:rsidRDefault="004E1B62" w:rsidP="00E70AFE">
      <w:pPr>
        <w:pStyle w:val="a"/>
        <w:numPr>
          <w:ilvl w:val="0"/>
          <w:numId w:val="0"/>
        </w:numPr>
        <w:rPr>
          <w:color w:val="A9B7C6"/>
          <w:lang w:eastAsia="ko-Kore-KR"/>
        </w:rPr>
      </w:pPr>
    </w:p>
    <w:sectPr w:rsidR="004E1B62" w:rsidRPr="00DC5310">
      <w:footerReference w:type="default" r:id="rId11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7B80" w14:textId="77777777" w:rsidR="00CB13D1" w:rsidRDefault="00CB13D1">
      <w:pPr>
        <w:spacing w:after="0" w:line="240" w:lineRule="auto"/>
      </w:pPr>
      <w:r>
        <w:separator/>
      </w:r>
    </w:p>
  </w:endnote>
  <w:endnote w:type="continuationSeparator" w:id="0">
    <w:p w14:paraId="4C92966C" w14:textId="77777777" w:rsidR="00CB13D1" w:rsidRDefault="00CB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2EC6B" w14:textId="77777777" w:rsidR="00CB13D1" w:rsidRDefault="00CB13D1">
      <w:pPr>
        <w:spacing w:after="0" w:line="240" w:lineRule="auto"/>
      </w:pPr>
      <w:r>
        <w:separator/>
      </w:r>
    </w:p>
  </w:footnote>
  <w:footnote w:type="continuationSeparator" w:id="0">
    <w:p w14:paraId="22EBDB22" w14:textId="77777777" w:rsidR="00CB13D1" w:rsidRDefault="00CB1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2772C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  <w:num w:numId="19" w16cid:durableId="845512666">
    <w:abstractNumId w:val="13"/>
  </w:num>
  <w:num w:numId="20" w16cid:durableId="220509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018F3"/>
    <w:rsid w:val="0000350F"/>
    <w:rsid w:val="00003ECD"/>
    <w:rsid w:val="0001208B"/>
    <w:rsid w:val="000275AC"/>
    <w:rsid w:val="00037AC3"/>
    <w:rsid w:val="00050748"/>
    <w:rsid w:val="00054A4F"/>
    <w:rsid w:val="00054FC9"/>
    <w:rsid w:val="00060260"/>
    <w:rsid w:val="000647CC"/>
    <w:rsid w:val="0007158E"/>
    <w:rsid w:val="0008007E"/>
    <w:rsid w:val="00083850"/>
    <w:rsid w:val="00095DA9"/>
    <w:rsid w:val="000A4B9E"/>
    <w:rsid w:val="000B52EA"/>
    <w:rsid w:val="000C501A"/>
    <w:rsid w:val="000E358F"/>
    <w:rsid w:val="000E5800"/>
    <w:rsid w:val="000F4238"/>
    <w:rsid w:val="000F57BD"/>
    <w:rsid w:val="001006DD"/>
    <w:rsid w:val="00112479"/>
    <w:rsid w:val="00130627"/>
    <w:rsid w:val="0013200D"/>
    <w:rsid w:val="00142FD1"/>
    <w:rsid w:val="001455FC"/>
    <w:rsid w:val="00145A93"/>
    <w:rsid w:val="00152474"/>
    <w:rsid w:val="00156EE5"/>
    <w:rsid w:val="001624C0"/>
    <w:rsid w:val="0016644F"/>
    <w:rsid w:val="001665A1"/>
    <w:rsid w:val="001764FA"/>
    <w:rsid w:val="0019479F"/>
    <w:rsid w:val="001953C1"/>
    <w:rsid w:val="00197DB4"/>
    <w:rsid w:val="001A30E2"/>
    <w:rsid w:val="001A615F"/>
    <w:rsid w:val="001D06B8"/>
    <w:rsid w:val="001D15F2"/>
    <w:rsid w:val="001E0DB4"/>
    <w:rsid w:val="002027B2"/>
    <w:rsid w:val="0020576D"/>
    <w:rsid w:val="00207DBD"/>
    <w:rsid w:val="00220BE0"/>
    <w:rsid w:val="00226414"/>
    <w:rsid w:val="00240195"/>
    <w:rsid w:val="002440ED"/>
    <w:rsid w:val="00253B7E"/>
    <w:rsid w:val="002559C3"/>
    <w:rsid w:val="00264F7A"/>
    <w:rsid w:val="00272884"/>
    <w:rsid w:val="00277A88"/>
    <w:rsid w:val="00285A9A"/>
    <w:rsid w:val="0029242D"/>
    <w:rsid w:val="002A1704"/>
    <w:rsid w:val="002D0698"/>
    <w:rsid w:val="002D5C86"/>
    <w:rsid w:val="002E4AF4"/>
    <w:rsid w:val="002F2CEC"/>
    <w:rsid w:val="002F466E"/>
    <w:rsid w:val="00316C5F"/>
    <w:rsid w:val="00316CD0"/>
    <w:rsid w:val="003233FF"/>
    <w:rsid w:val="00337AD2"/>
    <w:rsid w:val="0034340C"/>
    <w:rsid w:val="00345678"/>
    <w:rsid w:val="00364062"/>
    <w:rsid w:val="00366421"/>
    <w:rsid w:val="0037171F"/>
    <w:rsid w:val="00375762"/>
    <w:rsid w:val="00382921"/>
    <w:rsid w:val="0038378D"/>
    <w:rsid w:val="00385E1D"/>
    <w:rsid w:val="00390A28"/>
    <w:rsid w:val="003A150F"/>
    <w:rsid w:val="003A6E6F"/>
    <w:rsid w:val="003B5479"/>
    <w:rsid w:val="003C0B29"/>
    <w:rsid w:val="003C71DA"/>
    <w:rsid w:val="003D2BAB"/>
    <w:rsid w:val="003E7C74"/>
    <w:rsid w:val="00400AC4"/>
    <w:rsid w:val="00425A0B"/>
    <w:rsid w:val="004315D3"/>
    <w:rsid w:val="00446C37"/>
    <w:rsid w:val="004637B7"/>
    <w:rsid w:val="00467B0F"/>
    <w:rsid w:val="0049014C"/>
    <w:rsid w:val="004902FA"/>
    <w:rsid w:val="00493F83"/>
    <w:rsid w:val="004A7A50"/>
    <w:rsid w:val="004B5405"/>
    <w:rsid w:val="004C3F09"/>
    <w:rsid w:val="004D2659"/>
    <w:rsid w:val="004E1B62"/>
    <w:rsid w:val="004E5034"/>
    <w:rsid w:val="004F03C3"/>
    <w:rsid w:val="00515359"/>
    <w:rsid w:val="005172E9"/>
    <w:rsid w:val="0052343E"/>
    <w:rsid w:val="00535055"/>
    <w:rsid w:val="005426C0"/>
    <w:rsid w:val="00546A52"/>
    <w:rsid w:val="0055217F"/>
    <w:rsid w:val="00560D01"/>
    <w:rsid w:val="005651B0"/>
    <w:rsid w:val="005841F5"/>
    <w:rsid w:val="0058772F"/>
    <w:rsid w:val="00590788"/>
    <w:rsid w:val="00590DCC"/>
    <w:rsid w:val="00593B36"/>
    <w:rsid w:val="00597E4A"/>
    <w:rsid w:val="005A1D03"/>
    <w:rsid w:val="005A767C"/>
    <w:rsid w:val="005B12F4"/>
    <w:rsid w:val="005C6346"/>
    <w:rsid w:val="005D366E"/>
    <w:rsid w:val="005E4684"/>
    <w:rsid w:val="005F32E0"/>
    <w:rsid w:val="00606F2B"/>
    <w:rsid w:val="00615BAB"/>
    <w:rsid w:val="0062006E"/>
    <w:rsid w:val="006239AA"/>
    <w:rsid w:val="0062597C"/>
    <w:rsid w:val="006302FF"/>
    <w:rsid w:val="00636FFF"/>
    <w:rsid w:val="00637701"/>
    <w:rsid w:val="00644914"/>
    <w:rsid w:val="006460CF"/>
    <w:rsid w:val="00660AFD"/>
    <w:rsid w:val="006B31BB"/>
    <w:rsid w:val="006C2FFD"/>
    <w:rsid w:val="006C7F25"/>
    <w:rsid w:val="006D0D8C"/>
    <w:rsid w:val="006D166C"/>
    <w:rsid w:val="006E523B"/>
    <w:rsid w:val="00716E0E"/>
    <w:rsid w:val="007210BE"/>
    <w:rsid w:val="00721C7A"/>
    <w:rsid w:val="00722C96"/>
    <w:rsid w:val="0072358A"/>
    <w:rsid w:val="007264A1"/>
    <w:rsid w:val="00735820"/>
    <w:rsid w:val="00747B8F"/>
    <w:rsid w:val="00750636"/>
    <w:rsid w:val="00753B52"/>
    <w:rsid w:val="00765360"/>
    <w:rsid w:val="00773B73"/>
    <w:rsid w:val="00774C33"/>
    <w:rsid w:val="0078004D"/>
    <w:rsid w:val="00786869"/>
    <w:rsid w:val="007A424D"/>
    <w:rsid w:val="007B574B"/>
    <w:rsid w:val="007D22A4"/>
    <w:rsid w:val="007D5116"/>
    <w:rsid w:val="00812B65"/>
    <w:rsid w:val="00813644"/>
    <w:rsid w:val="008146BB"/>
    <w:rsid w:val="00814D05"/>
    <w:rsid w:val="00814FF0"/>
    <w:rsid w:val="00815144"/>
    <w:rsid w:val="0082393C"/>
    <w:rsid w:val="00825446"/>
    <w:rsid w:val="00831E3F"/>
    <w:rsid w:val="008417BC"/>
    <w:rsid w:val="0086004E"/>
    <w:rsid w:val="008730C3"/>
    <w:rsid w:val="00885482"/>
    <w:rsid w:val="00893C5D"/>
    <w:rsid w:val="008959D6"/>
    <w:rsid w:val="008B08EF"/>
    <w:rsid w:val="008B2287"/>
    <w:rsid w:val="008C3ED9"/>
    <w:rsid w:val="008D67AB"/>
    <w:rsid w:val="008E24EC"/>
    <w:rsid w:val="008E64B2"/>
    <w:rsid w:val="008F2D1C"/>
    <w:rsid w:val="00903194"/>
    <w:rsid w:val="00910316"/>
    <w:rsid w:val="00914FCF"/>
    <w:rsid w:val="00917E3C"/>
    <w:rsid w:val="00922F84"/>
    <w:rsid w:val="0092493C"/>
    <w:rsid w:val="00924C28"/>
    <w:rsid w:val="0092598E"/>
    <w:rsid w:val="00956A61"/>
    <w:rsid w:val="009652A4"/>
    <w:rsid w:val="009752DA"/>
    <w:rsid w:val="0098419C"/>
    <w:rsid w:val="00985BF0"/>
    <w:rsid w:val="00994337"/>
    <w:rsid w:val="009A3351"/>
    <w:rsid w:val="009B1657"/>
    <w:rsid w:val="009B7A04"/>
    <w:rsid w:val="009C6ABF"/>
    <w:rsid w:val="009D0C5D"/>
    <w:rsid w:val="009D7C19"/>
    <w:rsid w:val="009E0063"/>
    <w:rsid w:val="009E2CD7"/>
    <w:rsid w:val="00A113DC"/>
    <w:rsid w:val="00A124E9"/>
    <w:rsid w:val="00A12D7B"/>
    <w:rsid w:val="00A1331F"/>
    <w:rsid w:val="00A21EC9"/>
    <w:rsid w:val="00A22C8B"/>
    <w:rsid w:val="00A31715"/>
    <w:rsid w:val="00A41EEB"/>
    <w:rsid w:val="00A435B8"/>
    <w:rsid w:val="00A60DD1"/>
    <w:rsid w:val="00A66413"/>
    <w:rsid w:val="00A66622"/>
    <w:rsid w:val="00A835B4"/>
    <w:rsid w:val="00A85CEB"/>
    <w:rsid w:val="00A91926"/>
    <w:rsid w:val="00A93A54"/>
    <w:rsid w:val="00A9494E"/>
    <w:rsid w:val="00A95551"/>
    <w:rsid w:val="00AB4BD8"/>
    <w:rsid w:val="00AC51B3"/>
    <w:rsid w:val="00AC5889"/>
    <w:rsid w:val="00AC7371"/>
    <w:rsid w:val="00B06254"/>
    <w:rsid w:val="00B072C8"/>
    <w:rsid w:val="00B14705"/>
    <w:rsid w:val="00B15F99"/>
    <w:rsid w:val="00B25C2F"/>
    <w:rsid w:val="00B55891"/>
    <w:rsid w:val="00B74D25"/>
    <w:rsid w:val="00B77287"/>
    <w:rsid w:val="00B85CD1"/>
    <w:rsid w:val="00B91D76"/>
    <w:rsid w:val="00B960B2"/>
    <w:rsid w:val="00B96F8A"/>
    <w:rsid w:val="00BA4EDA"/>
    <w:rsid w:val="00BB603E"/>
    <w:rsid w:val="00BC5E8A"/>
    <w:rsid w:val="00BD0778"/>
    <w:rsid w:val="00BD07A5"/>
    <w:rsid w:val="00BD3F09"/>
    <w:rsid w:val="00BE3BE3"/>
    <w:rsid w:val="00BF618D"/>
    <w:rsid w:val="00C03AE9"/>
    <w:rsid w:val="00C06923"/>
    <w:rsid w:val="00C10B0C"/>
    <w:rsid w:val="00C26559"/>
    <w:rsid w:val="00C36E05"/>
    <w:rsid w:val="00C44F7A"/>
    <w:rsid w:val="00C4761F"/>
    <w:rsid w:val="00C77717"/>
    <w:rsid w:val="00CA1D36"/>
    <w:rsid w:val="00CB13D1"/>
    <w:rsid w:val="00CD16D7"/>
    <w:rsid w:val="00CE1E6E"/>
    <w:rsid w:val="00CF1C6F"/>
    <w:rsid w:val="00CF2C26"/>
    <w:rsid w:val="00CF3092"/>
    <w:rsid w:val="00CF38AA"/>
    <w:rsid w:val="00CF513E"/>
    <w:rsid w:val="00D02248"/>
    <w:rsid w:val="00D11341"/>
    <w:rsid w:val="00D14ED7"/>
    <w:rsid w:val="00D20F6D"/>
    <w:rsid w:val="00D2334C"/>
    <w:rsid w:val="00D25210"/>
    <w:rsid w:val="00D34709"/>
    <w:rsid w:val="00D34AEA"/>
    <w:rsid w:val="00D46C09"/>
    <w:rsid w:val="00D47E3E"/>
    <w:rsid w:val="00D574C4"/>
    <w:rsid w:val="00D61DD9"/>
    <w:rsid w:val="00D75832"/>
    <w:rsid w:val="00D76C32"/>
    <w:rsid w:val="00D846A1"/>
    <w:rsid w:val="00D86338"/>
    <w:rsid w:val="00DA1C5F"/>
    <w:rsid w:val="00DA4183"/>
    <w:rsid w:val="00DA48B2"/>
    <w:rsid w:val="00DB09F0"/>
    <w:rsid w:val="00DC5310"/>
    <w:rsid w:val="00DD35FA"/>
    <w:rsid w:val="00E17B0C"/>
    <w:rsid w:val="00E278D2"/>
    <w:rsid w:val="00E44BE7"/>
    <w:rsid w:val="00E51D4D"/>
    <w:rsid w:val="00E55322"/>
    <w:rsid w:val="00E609F1"/>
    <w:rsid w:val="00E70AFE"/>
    <w:rsid w:val="00E720C5"/>
    <w:rsid w:val="00E9699C"/>
    <w:rsid w:val="00E972FC"/>
    <w:rsid w:val="00EB235F"/>
    <w:rsid w:val="00EC35C9"/>
    <w:rsid w:val="00EE7C33"/>
    <w:rsid w:val="00F23E5F"/>
    <w:rsid w:val="00F27B2D"/>
    <w:rsid w:val="00F427E7"/>
    <w:rsid w:val="00F44F34"/>
    <w:rsid w:val="00F455FF"/>
    <w:rsid w:val="00F6136B"/>
    <w:rsid w:val="00F73B78"/>
    <w:rsid w:val="00F947A3"/>
    <w:rsid w:val="00F97A64"/>
    <w:rsid w:val="00FA2871"/>
    <w:rsid w:val="00FA56C6"/>
    <w:rsid w:val="00FB0F01"/>
    <w:rsid w:val="00FB2FD2"/>
    <w:rsid w:val="00FC2DC2"/>
    <w:rsid w:val="00FC37E5"/>
    <w:rsid w:val="00FD0770"/>
    <w:rsid w:val="00FD0806"/>
    <w:rsid w:val="00FD3BE8"/>
    <w:rsid w:val="00FD7A77"/>
    <w:rsid w:val="00FE16AA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  <w:style w:type="character" w:styleId="af5">
    <w:name w:val="Hyperlink"/>
    <w:basedOn w:val="a2"/>
    <w:uiPriority w:val="99"/>
    <w:unhideWhenUsed/>
    <w:rsid w:val="00716E0E"/>
    <w:rPr>
      <w:color w:val="5E9EA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716E0E"/>
    <w:rPr>
      <w:color w:val="605E5C"/>
      <w:shd w:val="clear" w:color="auto" w:fill="E1DFDD"/>
    </w:rPr>
  </w:style>
  <w:style w:type="character" w:styleId="af7">
    <w:name w:val="FollowedHyperlink"/>
    <w:basedOn w:val="a2"/>
    <w:uiPriority w:val="99"/>
    <w:semiHidden/>
    <w:unhideWhenUsed/>
    <w:rsid w:val="00FD0806"/>
    <w:rPr>
      <w:color w:val="7A456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exam09/dep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ocalhost:8000/exam11/de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exam10/dep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3A6E83"/>
    <w:rsid w:val="0055190A"/>
    <w:rsid w:val="008270A7"/>
    <w:rsid w:val="00B93283"/>
    <w:rsid w:val="00D470DC"/>
    <w:rsid w:val="00DB5940"/>
    <w:rsid w:val="00E222D3"/>
    <w:rsid w:val="00E233DE"/>
    <w:rsid w:val="00EE651C"/>
    <w:rsid w:val="00E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313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340</cp:revision>
  <dcterms:created xsi:type="dcterms:W3CDTF">2022-09-26T19:53:00Z</dcterms:created>
  <dcterms:modified xsi:type="dcterms:W3CDTF">2022-10-19T01:56:00Z</dcterms:modified>
</cp:coreProperties>
</file>
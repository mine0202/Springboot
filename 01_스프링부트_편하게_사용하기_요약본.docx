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40061DC3" w:rsidR="00CC69DC" w:rsidRPr="00375762" w:rsidRDefault="00375762">
      <w:pPr>
        <w:pStyle w:val="a6"/>
        <w:rPr>
          <w:rFonts w:hint="eastAsia"/>
          <w:lang w:val="en-US"/>
        </w:rPr>
      </w:pPr>
      <w:r>
        <w:rPr>
          <w:rFonts w:hint="eastAsia"/>
        </w:rPr>
        <w:t>C</w:t>
      </w:r>
      <w:r>
        <w:t>ontrolle</w:t>
      </w:r>
      <w:r>
        <w:rPr>
          <w:lang w:val="en-US"/>
        </w:rPr>
        <w:t xml:space="preserve">r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5197537F" w:rsidR="00CC69DC" w:rsidRPr="00774C33" w:rsidRDefault="00636FFF">
      <w:pPr>
        <w:pStyle w:val="1"/>
        <w:rPr>
          <w:rFonts w:hint="eastAsia"/>
          <w:lang w:val="en-US"/>
        </w:rPr>
      </w:pPr>
      <w:r>
        <w:rPr>
          <w:lang w:val="en-US"/>
        </w:rPr>
        <w:t>Exam01</w:t>
      </w:r>
    </w:p>
    <w:p w14:paraId="3E03F6E9" w14:textId="10B9BA6A" w:rsidR="00CC69DC" w:rsidRPr="009D0C5D" w:rsidRDefault="009D0C5D">
      <w:pPr>
        <w:rPr>
          <w:rFonts w:hint="eastAsia"/>
          <w:lang w:val="en-US"/>
        </w:rPr>
      </w:pPr>
      <w:r>
        <w:rPr>
          <w:rFonts w:hint="eastAsia"/>
        </w:rPr>
        <w:t>실무에서는</w:t>
      </w:r>
      <w:r>
        <w:rPr>
          <w:rFonts w:hint="eastAsia"/>
        </w:rPr>
        <w:t xml:space="preserve"> </w:t>
      </w:r>
      <w:r w:rsidR="00774C33">
        <w:rPr>
          <w:rFonts w:hint="eastAsia"/>
        </w:rPr>
        <w:t>M</w:t>
      </w:r>
      <w:r w:rsidR="00774C33">
        <w:t xml:space="preserve">VC </w:t>
      </w:r>
      <w:r w:rsidR="00774C33">
        <w:rPr>
          <w:rFonts w:hint="eastAsia"/>
        </w:rPr>
        <w:t>디자인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패턴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속해서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스프링부트를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사용해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코딩을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진행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파일관리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정리하듯이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MVC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디자인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진행함</w:t>
      </w:r>
    </w:p>
    <w:p w14:paraId="4B149A61" w14:textId="7AE1D251" w:rsidR="005E4684" w:rsidRDefault="009D0C5D" w:rsidP="005E4684">
      <w:pPr>
        <w:pStyle w:val="a"/>
      </w:pPr>
      <w:r>
        <w:rPr>
          <w:lang w:val="en-US"/>
        </w:rPr>
        <w:t>M</w:t>
      </w:r>
      <w:r w:rsidR="00337AD2">
        <w:rPr>
          <w:lang w:val="en-US"/>
        </w:rPr>
        <w:t>(Mode)</w:t>
      </w:r>
      <w:r>
        <w:rPr>
          <w:lang w:val="en-US"/>
        </w:rPr>
        <w:t xml:space="preserve"> : Model, Service, DAO, DTO </w:t>
      </w:r>
      <w:r>
        <w:rPr>
          <w:rFonts w:hint="eastAsia"/>
          <w:lang w:val="en-US"/>
        </w:rPr>
        <w:t>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</w:t>
      </w:r>
      <w:r w:rsidR="0001208B">
        <w:rPr>
          <w:lang w:val="en-US"/>
        </w:rPr>
        <w:br/>
        <w:t xml:space="preserve">Model </w:t>
      </w:r>
      <w:r w:rsidR="0001208B">
        <w:rPr>
          <w:rFonts w:hint="eastAsia"/>
          <w:lang w:val="en-US"/>
        </w:rPr>
        <w:t>역할</w:t>
      </w:r>
      <w:r w:rsidR="0001208B">
        <w:rPr>
          <w:rFonts w:hint="eastAsia"/>
          <w:lang w:val="en-US"/>
        </w:rPr>
        <w:t xml:space="preserve"> </w:t>
      </w:r>
      <w:r w:rsidR="0001208B">
        <w:rPr>
          <w:lang w:val="en-US"/>
        </w:rPr>
        <w:t xml:space="preserve">: </w:t>
      </w:r>
      <w:r w:rsidR="0001208B">
        <w:rPr>
          <w:rFonts w:hint="eastAsia"/>
          <w:lang w:val="en-US"/>
        </w:rPr>
        <w:t>정보의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저장</w:t>
      </w:r>
      <w:r w:rsidR="0001208B">
        <w:rPr>
          <w:rFonts w:hint="eastAsia"/>
          <w:lang w:val="en-US"/>
        </w:rPr>
        <w:t>/</w:t>
      </w:r>
      <w:r w:rsidR="0001208B">
        <w:rPr>
          <w:rFonts w:hint="eastAsia"/>
          <w:lang w:val="en-US"/>
        </w:rPr>
        <w:t>검색이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목적인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순수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클래스</w:t>
      </w:r>
      <w:r w:rsidR="0001208B">
        <w:rPr>
          <w:rFonts w:hint="eastAsia"/>
          <w:lang w:val="en-US"/>
        </w:rPr>
        <w:t>,</w:t>
      </w:r>
      <w:r w:rsidR="0001208B">
        <w:rPr>
          <w:lang w:val="en-US"/>
        </w:rPr>
        <w:t xml:space="preserve"> </w:t>
      </w:r>
      <w:r w:rsidR="0001208B">
        <w:rPr>
          <w:rFonts w:hint="eastAsia"/>
          <w:lang w:val="en-US"/>
        </w:rPr>
        <w:t>속성</w:t>
      </w:r>
      <w:r w:rsidR="0001208B">
        <w:rPr>
          <w:rFonts w:hint="eastAsia"/>
          <w:lang w:val="en-US"/>
        </w:rPr>
        <w:t>(</w:t>
      </w:r>
      <w:r w:rsidR="0001208B">
        <w:rPr>
          <w:rFonts w:hint="eastAsia"/>
          <w:lang w:val="en-US"/>
        </w:rPr>
        <w:t>필드</w:t>
      </w:r>
      <w:r w:rsidR="0001208B">
        <w:rPr>
          <w:rFonts w:hint="eastAsia"/>
          <w:lang w:val="en-US"/>
        </w:rPr>
        <w:t>)</w:t>
      </w:r>
      <w:r w:rsidR="0001208B">
        <w:rPr>
          <w:lang w:val="en-US"/>
        </w:rPr>
        <w:t>/</w:t>
      </w:r>
      <w:r w:rsidR="0001208B">
        <w:rPr>
          <w:rFonts w:hint="eastAsia"/>
          <w:lang w:val="en-US"/>
        </w:rPr>
        <w:t>생성자</w:t>
      </w:r>
      <w:r w:rsidR="0001208B">
        <w:rPr>
          <w:rFonts w:hint="eastAsia"/>
          <w:lang w:val="en-US"/>
        </w:rPr>
        <w:t>/</w:t>
      </w:r>
      <w:r w:rsidR="0001208B">
        <w:rPr>
          <w:lang w:val="en-US"/>
        </w:rPr>
        <w:t xml:space="preserve">Setter/Getter </w:t>
      </w:r>
      <w:r w:rsidR="0001208B">
        <w:rPr>
          <w:rFonts w:hint="eastAsia"/>
          <w:lang w:val="en-US"/>
        </w:rPr>
        <w:t>만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사용함</w:t>
      </w:r>
      <w:r w:rsidR="0001208B">
        <w:rPr>
          <w:lang w:val="en-US"/>
        </w:rPr>
        <w:br/>
        <w:t xml:space="preserve">Service </w:t>
      </w:r>
      <w:r w:rsidR="0001208B">
        <w:rPr>
          <w:rFonts w:hint="eastAsia"/>
          <w:lang w:val="en-US"/>
        </w:rPr>
        <w:t>역할</w:t>
      </w:r>
      <w:r w:rsidR="0001208B">
        <w:rPr>
          <w:rFonts w:hint="eastAsia"/>
          <w:lang w:val="en-US"/>
        </w:rPr>
        <w:t xml:space="preserve"> </w:t>
      </w:r>
      <w:r w:rsidR="0001208B">
        <w:rPr>
          <w:lang w:val="en-US"/>
        </w:rPr>
        <w:t xml:space="preserve">: </w:t>
      </w:r>
      <w:r w:rsidR="0001208B">
        <w:rPr>
          <w:rFonts w:hint="eastAsia"/>
          <w:lang w:val="en-US"/>
        </w:rPr>
        <w:t>업무</w:t>
      </w:r>
      <w:r w:rsidR="00813644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로직이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정의된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함수들이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있는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클래스</w:t>
      </w:r>
    </w:p>
    <w:p w14:paraId="707358E5" w14:textId="32009270" w:rsidR="005E4684" w:rsidRDefault="00337AD2" w:rsidP="005E4684">
      <w:pPr>
        <w:pStyle w:val="a"/>
      </w:pPr>
      <w:r>
        <w:rPr>
          <w:lang w:val="en-US"/>
        </w:rPr>
        <w:t xml:space="preserve">V(View) : </w:t>
      </w:r>
      <w:r w:rsidR="00D75832">
        <w:rPr>
          <w:lang w:val="en-US"/>
        </w:rPr>
        <w:t>Frontend</w:t>
      </w:r>
      <w:r w:rsidR="00D75832">
        <w:rPr>
          <w:rFonts w:hint="eastAsia"/>
          <w:lang w:val="en-US"/>
        </w:rPr>
        <w:t>(</w:t>
      </w:r>
      <w:r w:rsidR="00D75832">
        <w:rPr>
          <w:rFonts w:hint="eastAsia"/>
          <w:lang w:val="en-US"/>
        </w:rPr>
        <w:t>클라이언트</w:t>
      </w:r>
      <w:r w:rsidR="00D75832">
        <w:rPr>
          <w:rFonts w:hint="eastAsia"/>
          <w:lang w:val="en-US"/>
        </w:rPr>
        <w:t>)</w:t>
      </w:r>
      <w:r w:rsidR="00D75832">
        <w:rPr>
          <w:rFonts w:hint="eastAsia"/>
          <w:lang w:val="en-US"/>
        </w:rPr>
        <w:t>의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화면을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의미하면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주로</w:t>
      </w:r>
      <w:r w:rsidR="00D75832">
        <w:rPr>
          <w:rFonts w:hint="eastAsia"/>
          <w:lang w:val="en-US"/>
        </w:rPr>
        <w:t xml:space="preserve"> </w:t>
      </w:r>
      <w:r w:rsidR="00D75832">
        <w:rPr>
          <w:lang w:val="en-US"/>
        </w:rPr>
        <w:t xml:space="preserve">Vue / React / Thymeleaf </w:t>
      </w:r>
      <w:r w:rsidR="00D75832">
        <w:rPr>
          <w:rFonts w:hint="eastAsia"/>
          <w:lang w:val="en-US"/>
        </w:rPr>
        <w:t>등을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사용함</w:t>
      </w:r>
    </w:p>
    <w:p w14:paraId="33A97B05" w14:textId="356B2261" w:rsidR="00D25210" w:rsidRPr="00535055" w:rsidRDefault="00813644" w:rsidP="003D2BAB">
      <w:pPr>
        <w:pStyle w:val="a"/>
      </w:pPr>
      <w:r>
        <w:rPr>
          <w:lang w:val="en-US"/>
        </w:rPr>
        <w:lastRenderedPageBreak/>
        <w:t xml:space="preserve">C(Controller) : </w:t>
      </w:r>
      <w:r w:rsidR="003D2BAB">
        <w:rPr>
          <w:lang w:val="en-US"/>
        </w:rPr>
        <w:t xml:space="preserve">View </w:t>
      </w:r>
      <w:r w:rsidR="003D2BAB">
        <w:rPr>
          <w:rFonts w:hint="eastAsia"/>
          <w:lang w:val="en-US"/>
        </w:rPr>
        <w:t>와</w:t>
      </w:r>
      <w:r w:rsidR="003D2BAB">
        <w:rPr>
          <w:rFonts w:hint="eastAsia"/>
          <w:lang w:val="en-US"/>
        </w:rPr>
        <w:t xml:space="preserve"> </w:t>
      </w:r>
      <w:r w:rsidR="003D2BAB">
        <w:rPr>
          <w:lang w:val="en-US"/>
        </w:rPr>
        <w:t>Service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를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연결해주는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역할을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담당하는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클래스</w:t>
      </w:r>
      <w:r w:rsidR="003D2BAB">
        <w:br/>
      </w:r>
      <w:r w:rsidR="00735820">
        <w:rPr>
          <w:lang w:val="en-US"/>
        </w:rPr>
        <w:t>View</w:t>
      </w:r>
      <w:r w:rsidR="00735820">
        <w:rPr>
          <w:rFonts w:hint="eastAsia"/>
          <w:lang w:val="en-US"/>
        </w:rPr>
        <w:t>의</w:t>
      </w:r>
      <w:r w:rsidR="00735820">
        <w:rPr>
          <w:rFonts w:hint="eastAsia"/>
          <w:lang w:val="en-US"/>
        </w:rPr>
        <w:t xml:space="preserve"> </w:t>
      </w:r>
      <w:r w:rsidR="00735820">
        <w:rPr>
          <w:lang w:val="en-US"/>
        </w:rPr>
        <w:t xml:space="preserve">URL </w:t>
      </w:r>
      <w:r w:rsidR="00735820">
        <w:rPr>
          <w:rFonts w:hint="eastAsia"/>
          <w:lang w:val="en-US"/>
        </w:rPr>
        <w:t>를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통해서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화면</w:t>
      </w:r>
      <w:r w:rsidR="00812B65">
        <w:rPr>
          <w:rFonts w:hint="eastAsia"/>
          <w:lang w:val="en-US"/>
        </w:rPr>
        <w:t>과</w:t>
      </w:r>
      <w:r w:rsidR="00735820">
        <w:rPr>
          <w:rFonts w:hint="eastAsia"/>
          <w:lang w:val="en-US"/>
        </w:rPr>
        <w:t xml:space="preserve"> </w:t>
      </w:r>
      <w:r w:rsidR="00812B65">
        <w:rPr>
          <w:rFonts w:hint="eastAsia"/>
          <w:lang w:val="en-US"/>
        </w:rPr>
        <w:t>연결되고</w:t>
      </w:r>
      <w:r w:rsidR="00735820">
        <w:rPr>
          <w:rFonts w:hint="eastAsia"/>
          <w:lang w:val="en-US"/>
        </w:rPr>
        <w:t xml:space="preserve"> </w:t>
      </w:r>
      <w:r w:rsidR="00735820">
        <w:rPr>
          <w:lang w:val="en-US"/>
        </w:rPr>
        <w:t>Service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의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결과를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다시</w:t>
      </w:r>
      <w:r w:rsidR="00735820">
        <w:rPr>
          <w:rFonts w:hint="eastAsia"/>
          <w:lang w:val="en-US"/>
        </w:rPr>
        <w:t xml:space="preserve"> </w:t>
      </w:r>
      <w:r w:rsidR="00735820">
        <w:rPr>
          <w:lang w:val="en-US"/>
        </w:rPr>
        <w:t xml:space="preserve">View </w:t>
      </w:r>
      <w:r w:rsidR="00735820">
        <w:rPr>
          <w:rFonts w:hint="eastAsia"/>
          <w:lang w:val="en-US"/>
        </w:rPr>
        <w:t>에게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전달함</w:t>
      </w:r>
    </w:p>
    <w:p w14:paraId="22459AA7" w14:textId="18769559" w:rsidR="00535055" w:rsidRPr="00535055" w:rsidRDefault="00535055" w:rsidP="00535055">
      <w:pPr>
        <w:pStyle w:val="a"/>
        <w:rPr>
          <w:color w:val="A9B7C6"/>
          <w:lang w:val="en-US" w:eastAsia="ko-Kore-KR"/>
        </w:rPr>
      </w:pPr>
      <w:r w:rsidRPr="00535055">
        <w:rPr>
          <w:lang w:val="en-US" w:eastAsia="ko-Kore-KR"/>
        </w:rPr>
        <w:t>어노테이션</w:t>
      </w:r>
      <w:r w:rsidR="0098419C">
        <w:rPr>
          <w:rFonts w:hint="eastAsia"/>
          <w:lang w:val="en-US"/>
        </w:rPr>
        <w:t>(</w:t>
      </w:r>
      <w:r w:rsidR="0098419C">
        <w:rPr>
          <w:lang w:val="en-US"/>
        </w:rPr>
        <w:t>@)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정의</w:t>
      </w:r>
      <w:r w:rsidRPr="00535055">
        <w:rPr>
          <w:rFonts w:ascii="Courier New" w:hAnsi="Courier New" w:cs="Courier New"/>
          <w:lang w:val="en-US" w:eastAsia="ko-Kore-KR"/>
        </w:rPr>
        <w:t xml:space="preserve"> : </w:t>
      </w:r>
      <w:r w:rsidRPr="00535055">
        <w:rPr>
          <w:lang w:val="en-US" w:eastAsia="ko-Kore-KR"/>
        </w:rPr>
        <w:t>주로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특별한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기능을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부여하기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위해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사용</w:t>
      </w:r>
      <w:r w:rsidRPr="00535055">
        <w:rPr>
          <w:lang w:val="en-US" w:eastAsia="ko-Kore-KR"/>
        </w:rPr>
        <w:br/>
      </w:r>
      <w:r w:rsidRPr="00535055">
        <w:rPr>
          <w:rFonts w:ascii="Courier New" w:hAnsi="Courier New" w:cs="Courier New"/>
          <w:lang w:val="en-US" w:eastAsia="ko-Kore-KR"/>
        </w:rPr>
        <w:t xml:space="preserve">    </w:t>
      </w:r>
      <w:r w:rsidRPr="00535055">
        <w:rPr>
          <w:lang w:val="en-US" w:eastAsia="ko-Kore-KR"/>
        </w:rPr>
        <w:t>클래스나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함수</w:t>
      </w:r>
      <w:r w:rsidRPr="00535055">
        <w:rPr>
          <w:rFonts w:ascii="Courier New" w:hAnsi="Courier New" w:cs="Courier New"/>
          <w:lang w:val="en-US" w:eastAsia="ko-Kore-KR"/>
        </w:rPr>
        <w:t>(</w:t>
      </w:r>
      <w:r w:rsidRPr="00535055">
        <w:rPr>
          <w:lang w:val="en-US" w:eastAsia="ko-Kore-KR"/>
        </w:rPr>
        <w:t>메소드</w:t>
      </w:r>
      <w:r w:rsidRPr="00535055">
        <w:rPr>
          <w:rFonts w:ascii="Courier New" w:hAnsi="Courier New" w:cs="Courier New"/>
          <w:lang w:val="en-US" w:eastAsia="ko-Kore-KR"/>
        </w:rPr>
        <w:t xml:space="preserve">), </w:t>
      </w:r>
      <w:r w:rsidRPr="00535055">
        <w:rPr>
          <w:lang w:val="en-US" w:eastAsia="ko-Kore-KR"/>
        </w:rPr>
        <w:t>변수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위나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앞에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추가하여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사용함</w:t>
      </w:r>
      <w:r w:rsidRPr="00535055">
        <w:rPr>
          <w:lang w:val="en-US" w:eastAsia="ko-Kore-KR"/>
        </w:rPr>
        <w:br/>
      </w:r>
      <w:r w:rsidRPr="00535055">
        <w:rPr>
          <w:rFonts w:ascii="Courier New" w:hAnsi="Courier New" w:cs="Courier New"/>
          <w:lang w:val="en-US" w:eastAsia="ko-Kore-KR"/>
        </w:rPr>
        <w:t xml:space="preserve">    </w:t>
      </w:r>
      <w:r w:rsidRPr="00535055">
        <w:rPr>
          <w:lang w:val="en-US" w:eastAsia="ko-Kore-KR"/>
        </w:rPr>
        <w:t>주요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기능</w:t>
      </w:r>
      <w:r w:rsidRPr="00535055">
        <w:rPr>
          <w:rFonts w:ascii="Courier New" w:hAnsi="Courier New" w:cs="Courier New"/>
          <w:lang w:val="en-US" w:eastAsia="ko-Kore-KR"/>
        </w:rPr>
        <w:t xml:space="preserve"> : </w:t>
      </w:r>
      <w:r w:rsidRPr="00535055">
        <w:rPr>
          <w:lang w:val="en-US" w:eastAsia="ko-Kore-KR"/>
        </w:rPr>
        <w:t>자동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객체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생성</w:t>
      </w:r>
      <w:r w:rsidRPr="00535055">
        <w:rPr>
          <w:rFonts w:ascii="Courier New" w:hAnsi="Courier New" w:cs="Courier New"/>
          <w:lang w:val="en-US" w:eastAsia="ko-Kore-KR"/>
        </w:rPr>
        <w:t xml:space="preserve">, </w:t>
      </w:r>
      <w:r w:rsidRPr="00535055">
        <w:rPr>
          <w:lang w:val="en-US" w:eastAsia="ko-Kore-KR"/>
        </w:rPr>
        <w:t>자동</w:t>
      </w:r>
      <w:r w:rsidRPr="00535055">
        <w:rPr>
          <w:rFonts w:ascii="Courier New" w:hAnsi="Courier New" w:cs="Courier New"/>
          <w:lang w:val="en-US" w:eastAsia="ko-Kore-KR"/>
        </w:rPr>
        <w:t xml:space="preserve"> Setter/Getter </w:t>
      </w:r>
      <w:r w:rsidRPr="00535055">
        <w:rPr>
          <w:lang w:val="en-US" w:eastAsia="ko-Kore-KR"/>
        </w:rPr>
        <w:t>생성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등</w:t>
      </w:r>
      <w:r w:rsidRPr="00535055">
        <w:rPr>
          <w:lang w:val="en-US" w:eastAsia="ko-Kore-KR"/>
        </w:rPr>
        <w:br/>
      </w:r>
      <w:r w:rsidRPr="00535055">
        <w:rPr>
          <w:rFonts w:ascii="Courier New" w:hAnsi="Courier New" w:cs="Courier New"/>
          <w:lang w:val="en-US" w:eastAsia="ko-Kore-KR"/>
        </w:rPr>
        <w:t xml:space="preserve">    </w:t>
      </w:r>
      <w:r w:rsidRPr="00535055">
        <w:rPr>
          <w:lang w:val="en-US" w:eastAsia="ko-Kore-KR"/>
        </w:rPr>
        <w:t>장점</w:t>
      </w:r>
      <w:r w:rsidRPr="00535055">
        <w:rPr>
          <w:rFonts w:ascii="Courier New" w:hAnsi="Courier New" w:cs="Courier New"/>
          <w:lang w:val="en-US" w:eastAsia="ko-Kore-KR"/>
        </w:rPr>
        <w:t xml:space="preserve"> : </w:t>
      </w:r>
      <w:r w:rsidRPr="00535055">
        <w:rPr>
          <w:lang w:val="en-US" w:eastAsia="ko-Kore-KR"/>
        </w:rPr>
        <w:t>코드량이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감소하고</w:t>
      </w:r>
      <w:r w:rsidRPr="00535055">
        <w:rPr>
          <w:rFonts w:ascii="Courier New" w:hAnsi="Courier New" w:cs="Courier New"/>
          <w:lang w:val="en-US" w:eastAsia="ko-Kore-KR"/>
        </w:rPr>
        <w:t xml:space="preserve">, </w:t>
      </w:r>
      <w:r w:rsidRPr="00535055">
        <w:rPr>
          <w:lang w:val="en-US" w:eastAsia="ko-Kore-KR"/>
        </w:rPr>
        <w:t>유지보수가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쉬우며</w:t>
      </w:r>
      <w:r w:rsidRPr="00535055">
        <w:rPr>
          <w:rFonts w:ascii="Courier New" w:hAnsi="Courier New" w:cs="Courier New"/>
          <w:lang w:val="en-US" w:eastAsia="ko-Kore-KR"/>
        </w:rPr>
        <w:t xml:space="preserve">, </w:t>
      </w:r>
      <w:r w:rsidRPr="00535055">
        <w:rPr>
          <w:lang w:val="en-US" w:eastAsia="ko-Kore-KR"/>
        </w:rPr>
        <w:t>생산성이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증가함</w:t>
      </w:r>
    </w:p>
    <w:p w14:paraId="6DAD9475" w14:textId="77777777" w:rsidR="00F947A3" w:rsidRDefault="00F947A3" w:rsidP="00F947A3">
      <w:pPr>
        <w:pStyle w:val="a"/>
        <w:rPr>
          <w:color w:val="A9B7C6"/>
          <w:lang w:val="en-US" w:eastAsia="ko-Kore-KR"/>
        </w:rPr>
      </w:pPr>
      <w:r>
        <w:t xml:space="preserve">@Controller : View </w:t>
      </w:r>
      <w:r>
        <w:rPr>
          <w:rFonts w:ascii="Menlo-Regular" w:hAnsi="Menlo-Regular" w:cs="Menlo-Regular"/>
        </w:rPr>
        <w:t>가</w:t>
      </w:r>
      <w:r>
        <w:t xml:space="preserve"> SSR </w:t>
      </w:r>
      <w:r>
        <w:rPr>
          <w:rFonts w:ascii="Menlo-Regular" w:hAnsi="Menlo-Regular" w:cs="Menlo-Regular"/>
        </w:rPr>
        <w:t>이라면</w:t>
      </w:r>
      <w:r>
        <w:t xml:space="preserve">(Thymeleaf, JSP) </w:t>
      </w:r>
      <w:r>
        <w:rPr>
          <w:rFonts w:ascii="Menlo-Regular" w:hAnsi="Menlo-Regular" w:cs="Menlo-Regular"/>
        </w:rPr>
        <w:t>사용되는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컨트롤</w:t>
      </w:r>
      <w:r>
        <w:rPr>
          <w:rFonts w:ascii="맑은 고딕" w:eastAsia="맑은 고딕" w:hAnsi="맑은 고딕" w:cs="맑은 고딕" w:hint="eastAsia"/>
        </w:rPr>
        <w:t>러</w:t>
      </w:r>
    </w:p>
    <w:p w14:paraId="6A12A4A6" w14:textId="4965CB50" w:rsidR="00535055" w:rsidRDefault="00F947A3" w:rsidP="00F947A3">
      <w:pPr>
        <w:pStyle w:val="a"/>
        <w:rPr>
          <w:rFonts w:ascii="Menlo-Regular" w:hAnsi="Menlo-Regular" w:cs="Menlo-Regular"/>
        </w:rPr>
      </w:pPr>
      <w:r>
        <w:t>@GetMapping(</w:t>
      </w:r>
      <w:r>
        <w:rPr>
          <w:rFonts w:ascii="Menlo-Regular" w:hAnsi="Menlo-Regular" w:cs="Menlo-Regular"/>
        </w:rPr>
        <w:t>요청</w:t>
      </w:r>
      <w:r>
        <w:t xml:space="preserve">URL) : frontend </w:t>
      </w:r>
      <w:r>
        <w:rPr>
          <w:rFonts w:ascii="Menlo-Regular" w:hAnsi="Menlo-Regular" w:cs="Menlo-Regular"/>
        </w:rPr>
        <w:t>에서</w:t>
      </w:r>
      <w:r>
        <w:t xml:space="preserve"> Get </w:t>
      </w:r>
      <w:r>
        <w:rPr>
          <w:rFonts w:ascii="Menlo-Regular" w:hAnsi="Menlo-Regular" w:cs="Menlo-Regular"/>
        </w:rPr>
        <w:t>방식으로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오는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요청에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대해</w:t>
      </w:r>
      <w:r>
        <w:t xml:space="preserve"> URL </w:t>
      </w:r>
      <w:r>
        <w:rPr>
          <w:rFonts w:ascii="Menlo-Regular" w:hAnsi="Menlo-Regular" w:cs="Menlo-Regular"/>
        </w:rPr>
        <w:t>이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일치할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경우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그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아래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함수가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실행</w:t>
      </w:r>
      <w:r>
        <w:rPr>
          <w:rFonts w:ascii="맑은 고딕" w:eastAsia="맑은 고딕" w:hAnsi="맑은 고딕" w:cs="맑은 고딕" w:hint="eastAsia"/>
        </w:rPr>
        <w:t>됨</w:t>
      </w:r>
      <w:r>
        <w:rPr>
          <w:color w:val="A9B7C6"/>
          <w:lang w:val="en-US" w:eastAsia="ko-Kore-KR"/>
        </w:rPr>
        <w:br/>
      </w:r>
      <w:r w:rsidRPr="00F947A3">
        <w:rPr>
          <w:rFonts w:ascii="Menlo-Regular" w:hAnsi="Menlo-Regular" w:cs="Menlo-Regular" w:hint="eastAsia"/>
        </w:rPr>
        <w:t>유사</w:t>
      </w:r>
      <w:r w:rsidRPr="00F947A3">
        <w:rPr>
          <w:rFonts w:hint="eastAsia"/>
          <w:color w:val="A9B7C6"/>
          <w:lang w:val="en-US" w:eastAsia="ko-Kore-KR"/>
        </w:rPr>
        <w:t xml:space="preserve"> </w:t>
      </w:r>
      <w:r w:rsidRPr="00F947A3">
        <w:rPr>
          <w:rFonts w:ascii="Menlo-Regular" w:hAnsi="Menlo-Regular" w:cs="Menlo-Regular" w:hint="eastAsia"/>
        </w:rPr>
        <w:t>어노테이션</w:t>
      </w:r>
      <w:r>
        <w:rPr>
          <w:rFonts w:ascii="Menlo-Regular" w:hAnsi="Menlo-Regular" w:cs="Menlo-Regular" w:hint="eastAsia"/>
        </w:rPr>
        <w:t xml:space="preserve"> </w:t>
      </w:r>
      <w:r>
        <w:rPr>
          <w:rFonts w:ascii="Menlo-Regular" w:hAnsi="Menlo-Regular" w:cs="Menlo-Regular"/>
        </w:rPr>
        <w:t>:</w:t>
      </w:r>
      <w:r w:rsidRPr="00F947A3">
        <w:rPr>
          <w:rFonts w:ascii="Menlo-Regular" w:hAnsi="Menlo-Regular" w:cs="Menlo-Regular" w:hint="eastAsia"/>
        </w:rPr>
        <w:t xml:space="preserve"> @PostMapping, @PutMapping,</w:t>
      </w:r>
      <w:r>
        <w:rPr>
          <w:rFonts w:ascii="Menlo-Regular" w:hAnsi="Menlo-Regular" w:cs="Menlo-Regular"/>
        </w:rPr>
        <w:t xml:space="preserve"> </w:t>
      </w:r>
      <w:r w:rsidRPr="00F947A3">
        <w:rPr>
          <w:rFonts w:ascii="Menlo-Regular" w:hAnsi="Menlo-Regular" w:cs="Menlo-Regular" w:hint="eastAsia"/>
        </w:rPr>
        <w:t>@DeleteMapping</w:t>
      </w:r>
    </w:p>
    <w:p w14:paraId="61359500" w14:textId="32A0D0C0" w:rsidR="00316CD0" w:rsidRPr="00F947A3" w:rsidRDefault="00316CD0" w:rsidP="00F947A3">
      <w:pPr>
        <w:pStyle w:val="a"/>
        <w:rPr>
          <w:rFonts w:ascii="Menlo-Regular" w:hAnsi="Menlo-Regular" w:cs="Menlo-Regular"/>
        </w:rPr>
      </w:pPr>
      <w:r>
        <w:t xml:space="preserve">Model : </w:t>
      </w:r>
      <w:r>
        <w:rPr>
          <w:rFonts w:hint="eastAsia"/>
        </w:rPr>
        <w:t>컨트롤러의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사용되면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lang w:val="en-US"/>
        </w:rPr>
        <w:t>View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담당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rFonts w:hint="eastAsia"/>
          <w:lang w:val="en-US"/>
        </w:rPr>
        <w:t>구조는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HashMap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(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구성됨</w:t>
      </w:r>
    </w:p>
    <w:p w14:paraId="0842E702" w14:textId="1C3D11FB" w:rsidR="00D25210" w:rsidRDefault="00D25210"/>
    <w:p w14:paraId="76635090" w14:textId="0DFF0F9B" w:rsidR="00D25210" w:rsidRDefault="00D25210" w:rsidP="00D25210"/>
    <w:p w14:paraId="5B16AA0F" w14:textId="325AC9A1" w:rsidR="00D25210" w:rsidRPr="00C10B0C" w:rsidRDefault="00C10B0C" w:rsidP="00D25210">
      <w:pPr>
        <w:pStyle w:val="1"/>
        <w:rPr>
          <w:rFonts w:hint="eastAsia"/>
          <w:lang w:val="en-US"/>
        </w:rPr>
      </w:pPr>
      <w:r>
        <w:rPr>
          <w:rFonts w:hint="eastAsia"/>
        </w:rPr>
        <w:t xml:space="preserve"> E</w:t>
      </w:r>
      <w:r>
        <w:t>xam02</w:t>
      </w:r>
    </w:p>
    <w:p w14:paraId="0F86E422" w14:textId="4263869B" w:rsidR="00D25210" w:rsidRPr="00F27B2D" w:rsidRDefault="00F27B2D" w:rsidP="00D25210">
      <w:pPr>
        <w:rPr>
          <w:rFonts w:hint="eastAsia"/>
          <w:lang w:val="en-US"/>
        </w:rPr>
      </w:pPr>
      <w:r>
        <w:t>@RequestMapping(</w:t>
      </w:r>
      <w:r>
        <w:rPr>
          <w:rFonts w:ascii="Menlo-Regular" w:hAnsi="Menlo-Regular" w:cs="Menlo-Regular"/>
        </w:rPr>
        <w:t>공통</w:t>
      </w:r>
      <w:r>
        <w:t>URL)</w:t>
      </w:r>
      <w:r>
        <w:t xml:space="preserve">, </w:t>
      </w:r>
      <w:r w:rsidRPr="00F27B2D">
        <w:t>@RequestParam</w:t>
      </w:r>
      <w:r w:rsidR="00721C7A">
        <w:t>(</w:t>
      </w:r>
      <w:r w:rsidR="00721C7A">
        <w:rPr>
          <w:rFonts w:hint="eastAsia"/>
        </w:rPr>
        <w:t>변수</w:t>
      </w:r>
      <w:r w:rsidR="00721C7A">
        <w:t>)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14:paraId="4F6150CE" w14:textId="055AD474" w:rsidR="00F27B2D" w:rsidRDefault="00F27B2D" w:rsidP="00F27B2D">
      <w:pPr>
        <w:pStyle w:val="a"/>
        <w:rPr>
          <w:color w:val="A9B7C6"/>
          <w:lang w:val="en-US" w:eastAsia="ko-Kore-KR"/>
        </w:rPr>
      </w:pPr>
      <w:r>
        <w:t>@RequestMapping(</w:t>
      </w:r>
      <w:r>
        <w:rPr>
          <w:rFonts w:ascii="Menlo-Regular" w:hAnsi="Menlo-Regular" w:cs="Menlo-Regular"/>
        </w:rPr>
        <w:t>공통</w:t>
      </w:r>
      <w:r>
        <w:t xml:space="preserve">URL) : </w:t>
      </w:r>
      <w:r>
        <w:rPr>
          <w:rFonts w:ascii="Menlo-Regular" w:hAnsi="Menlo-Regular" w:cs="Menlo-Regular"/>
        </w:rPr>
        <w:t>공통</w:t>
      </w:r>
      <w:r>
        <w:t xml:space="preserve"> URL </w:t>
      </w:r>
      <w:r>
        <w:rPr>
          <w:rFonts w:ascii="Menlo-Regular" w:hAnsi="Menlo-Regular" w:cs="Menlo-Regular"/>
        </w:rPr>
        <w:t>은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클래스</w:t>
      </w:r>
      <w:r w:rsidR="00C26559">
        <w:rPr>
          <w:rFonts w:ascii="Menlo-Regular" w:hAnsi="Menlo-Regular" w:cs="Menlo-Regular" w:hint="eastAsia"/>
        </w:rPr>
        <w:t xml:space="preserve"> </w:t>
      </w:r>
      <w:r>
        <w:rPr>
          <w:rFonts w:ascii="Menlo-Regular" w:hAnsi="Menlo-Regular" w:cs="Menlo-Regular"/>
        </w:rPr>
        <w:t>앞에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정의하여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세부적인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함수의</w:t>
      </w:r>
      <w:r>
        <w:t xml:space="preserve"> URL </w:t>
      </w:r>
      <w:r>
        <w:rPr>
          <w:rFonts w:ascii="Menlo-Regular" w:hAnsi="Menlo-Regular" w:cs="Menlo-Regular"/>
        </w:rPr>
        <w:t>과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결합하여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사용</w:t>
      </w:r>
      <w:r>
        <w:rPr>
          <w:rFonts w:ascii="맑은 고딕" w:eastAsia="맑은 고딕" w:hAnsi="맑은 고딕" w:cs="맑은 고딕" w:hint="eastAsia"/>
        </w:rPr>
        <w:t>됨</w:t>
      </w:r>
      <w:r w:rsidR="00C26559">
        <w:rPr>
          <w:rFonts w:ascii="맑은 고딕" w:eastAsia="맑은 고딕" w:hAnsi="맑은 고딕" w:cs="맑은 고딕"/>
        </w:rPr>
        <w:br/>
      </w:r>
      <w:r w:rsidR="00C26559">
        <w:rPr>
          <w:rFonts w:ascii="맑은 고딕" w:eastAsia="맑은 고딕" w:hAnsi="맑은 고딕" w:cs="맑은 고딕" w:hint="eastAsia"/>
        </w:rPr>
        <w:t>예)</w:t>
      </w:r>
      <w:r w:rsidR="00C26559">
        <w:rPr>
          <w:rFonts w:ascii="맑은 고딕" w:eastAsia="맑은 고딕" w:hAnsi="맑은 고딕" w:cs="맑은 고딕"/>
        </w:rPr>
        <w:t xml:space="preserve"> </w:t>
      </w:r>
      <w:r w:rsidR="00C26559" w:rsidRPr="00C26559">
        <w:rPr>
          <w:rFonts w:ascii="맑은 고딕" w:eastAsia="맑은 고딕" w:hAnsi="맑은 고딕" w:cs="맑은 고딕"/>
        </w:rPr>
        <w:t>@RequestMapping("/exam02") + @GetMapping("/hello-name") == @GetMapping("/exam02/hello-name")</w:t>
      </w:r>
    </w:p>
    <w:p w14:paraId="7207296E" w14:textId="1AAC909E" w:rsidR="00B85CD1" w:rsidRDefault="005841F5" w:rsidP="00B85CD1">
      <w:pPr>
        <w:pStyle w:val="a"/>
      </w:pPr>
      <w:r>
        <w:t>쿼리스트링</w:t>
      </w:r>
      <w:r>
        <w:rPr>
          <w:rFonts w:hint="eastAsia"/>
        </w:rPr>
        <w:t>(Q</w:t>
      </w:r>
      <w:r>
        <w:t xml:space="preserve">ueryString) : </w:t>
      </w:r>
      <w:r w:rsidR="00D14ED7">
        <w:t xml:space="preserve">URL </w:t>
      </w:r>
      <w:r w:rsidR="00D14ED7">
        <w:rPr>
          <w:rFonts w:hint="eastAsia"/>
        </w:rPr>
        <w:t>에서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매개변수를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통해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값을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전달하는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방식</w:t>
      </w:r>
      <w:r w:rsidR="00D14ED7">
        <w:br/>
      </w:r>
      <w:r w:rsidR="00D14ED7">
        <w:rPr>
          <w:rFonts w:hint="eastAsia"/>
        </w:rPr>
        <w:t>예</w:t>
      </w:r>
      <w:r w:rsidR="00D14ED7">
        <w:rPr>
          <w:rFonts w:hint="eastAsia"/>
        </w:rPr>
        <w:t>)</w:t>
      </w:r>
      <w:r w:rsidR="00D14ED7">
        <w:t xml:space="preserve"> </w:t>
      </w:r>
      <w:r w:rsidR="00CF513E">
        <w:rPr>
          <w:lang w:val="en-US"/>
        </w:rPr>
        <w:t>http://localhost:8000</w:t>
      </w:r>
      <w:r w:rsidR="00CF513E" w:rsidRPr="00CF513E">
        <w:rPr>
          <w:lang w:val="en-US"/>
        </w:rPr>
        <w:t>/hello-name?name=kang</w:t>
      </w:r>
    </w:p>
    <w:p w14:paraId="03AF3E7C" w14:textId="7F0232FE" w:rsidR="007A424D" w:rsidRPr="00AC7371" w:rsidRDefault="00C26559" w:rsidP="00AC7371">
      <w:pPr>
        <w:pStyle w:val="a"/>
        <w:rPr>
          <w:color w:val="A9B7C6"/>
          <w:lang w:val="en-US" w:eastAsia="ko-Kore-KR"/>
        </w:rPr>
      </w:pPr>
      <w:r w:rsidRPr="00F27B2D">
        <w:t>@RequestParam</w:t>
      </w:r>
      <w:r>
        <w:t>(</w:t>
      </w:r>
      <w:r>
        <w:rPr>
          <w:rFonts w:hint="eastAsia"/>
        </w:rPr>
        <w:t>변수</w:t>
      </w:r>
      <w:r>
        <w:t xml:space="preserve">) </w:t>
      </w:r>
      <w:r>
        <w:t xml:space="preserve"> : </w:t>
      </w:r>
      <w:r>
        <w:t>form</w:t>
      </w:r>
      <w:r>
        <w:t>의</w:t>
      </w:r>
      <w:r>
        <w:t xml:space="preserve"> Get/Post </w:t>
      </w:r>
      <w:r>
        <w:t>방식으로</w:t>
      </w:r>
      <w:r>
        <w:t xml:space="preserve"> </w:t>
      </w:r>
      <w:r>
        <w:t>전달되면</w:t>
      </w:r>
      <w:r>
        <w:t xml:space="preserve"> </w:t>
      </w:r>
      <w:r>
        <w:t>쿼리스트링으로</w:t>
      </w:r>
      <w:r>
        <w:t xml:space="preserve"> </w:t>
      </w:r>
      <w:r>
        <w:t>전달되는</w:t>
      </w:r>
      <w:r>
        <w:t xml:space="preserve"> </w:t>
      </w:r>
      <w:r>
        <w:t>데</w:t>
      </w:r>
      <w:r>
        <w:t xml:space="preserve"> </w:t>
      </w:r>
      <w:r>
        <w:t>이때</w:t>
      </w:r>
      <w:r>
        <w:t xml:space="preserve"> </w:t>
      </w:r>
      <w:r>
        <w:t>사용되는</w:t>
      </w:r>
      <w:r>
        <w:t xml:space="preserve"> </w:t>
      </w:r>
      <w:r>
        <w:t>어노테이션</w:t>
      </w:r>
      <w:r>
        <w:br/>
      </w:r>
      <w:r>
        <w:lastRenderedPageBreak/>
        <w:t xml:space="preserve">    </w:t>
      </w:r>
      <w:r>
        <w:t>쿼리스트링의</w:t>
      </w:r>
      <w:r>
        <w:t xml:space="preserve">(URL </w:t>
      </w:r>
      <w:r>
        <w:t>에</w:t>
      </w:r>
      <w:r>
        <w:t xml:space="preserve"> ?</w:t>
      </w:r>
      <w:r>
        <w:t>변수</w:t>
      </w:r>
      <w:r>
        <w:t>=</w:t>
      </w:r>
      <w:r>
        <w:t>값</w:t>
      </w:r>
      <w:r>
        <w:t xml:space="preserve"> </w:t>
      </w:r>
      <w:r>
        <w:t>형태</w:t>
      </w:r>
      <w:r>
        <w:t xml:space="preserve">) </w:t>
      </w:r>
      <w:r>
        <w:t>각</w:t>
      </w:r>
      <w:r>
        <w:t xml:space="preserve"> </w:t>
      </w:r>
      <w:r>
        <w:t>변수의</w:t>
      </w:r>
      <w:r>
        <w:t xml:space="preserve"> </w:t>
      </w:r>
      <w:r>
        <w:t>값</w:t>
      </w:r>
      <w:r w:rsidR="00BC5E8A">
        <w:rPr>
          <w:rFonts w:hint="eastAsia"/>
        </w:rPr>
        <w:t>이</w:t>
      </w:r>
      <w:r w:rsidR="00D20F6D">
        <w:rPr>
          <w:rFonts w:ascii="맑은 고딕" w:eastAsia="맑은 고딕" w:hAnsi="맑은 고딕" w:cs="맑은 고딕" w:hint="eastAsia"/>
        </w:rPr>
        <w:t xml:space="preserve"> 함수의 매개변수의 </w:t>
      </w:r>
      <w:r w:rsidR="00D20F6D" w:rsidRPr="00D20F6D">
        <w:rPr>
          <w:rFonts w:hint="eastAsia"/>
        </w:rPr>
        <w:t>값으로</w:t>
      </w:r>
      <w:r w:rsidR="00D20F6D">
        <w:rPr>
          <w:rFonts w:ascii="맑은 고딕" w:eastAsia="맑은 고딕" w:hAnsi="맑은 고딕" w:cs="맑은 고딕" w:hint="eastAsia"/>
        </w:rPr>
        <w:t xml:space="preserve"> 전달함</w:t>
      </w:r>
      <w:r w:rsidR="00BF618D">
        <w:rPr>
          <w:rFonts w:ascii="맑은 고딕" w:eastAsia="맑은 고딕" w:hAnsi="맑은 고딕" w:cs="맑은 고딕" w:hint="eastAsia"/>
        </w:rPr>
        <w:t xml:space="preserve"> </w:t>
      </w:r>
      <w:r w:rsidR="00BF618D">
        <w:rPr>
          <w:rFonts w:ascii="맑은 고딕" w:eastAsia="맑은 고딕" w:hAnsi="맑은 고딕" w:cs="맑은 고딕"/>
        </w:rPr>
        <w:t xml:space="preserve">( </w:t>
      </w:r>
      <w:r w:rsidR="00BF618D">
        <w:rPr>
          <w:rFonts w:ascii="맑은 고딕" w:eastAsia="맑은 고딕" w:hAnsi="맑은 고딕" w:cs="맑은 고딕"/>
          <w:lang w:val="en-US"/>
        </w:rPr>
        <w:t xml:space="preserve">URL </w:t>
      </w:r>
      <w:r w:rsidR="00BF618D">
        <w:rPr>
          <w:rFonts w:ascii="맑은 고딕" w:eastAsia="맑은 고딕" w:hAnsi="맑은 고딕" w:cs="맑은 고딕" w:hint="eastAsia"/>
          <w:lang w:val="en-US"/>
        </w:rPr>
        <w:t xml:space="preserve">매개변수명 </w:t>
      </w:r>
      <w:r w:rsidR="00BF618D">
        <w:rPr>
          <w:rFonts w:ascii="맑은 고딕" w:eastAsia="맑은 고딕" w:hAnsi="맑은 고딕" w:cs="맑은 고딕"/>
          <w:lang w:val="en-US"/>
        </w:rPr>
        <w:t xml:space="preserve">== </w:t>
      </w:r>
      <w:r w:rsidR="00BF618D">
        <w:rPr>
          <w:rFonts w:ascii="맑은 고딕" w:eastAsia="맑은 고딕" w:hAnsi="맑은 고딕" w:cs="맑은 고딕" w:hint="eastAsia"/>
          <w:lang w:val="en-US"/>
        </w:rPr>
        <w:t xml:space="preserve">함수 매개변수명 일치해야함 </w:t>
      </w:r>
      <w:r w:rsidR="00BF618D">
        <w:rPr>
          <w:rFonts w:ascii="맑은 고딕" w:eastAsia="맑은 고딕" w:hAnsi="맑은 고딕" w:cs="맑은 고딕"/>
          <w:lang w:val="en-US"/>
        </w:rPr>
        <w:t>)</w:t>
      </w:r>
    </w:p>
    <w:p w14:paraId="22A56FAE" w14:textId="3FBA2B5F" w:rsidR="007A424D" w:rsidRDefault="007A424D" w:rsidP="007A424D">
      <w:pPr>
        <w:pStyle w:val="a"/>
        <w:numPr>
          <w:ilvl w:val="0"/>
          <w:numId w:val="0"/>
        </w:numPr>
      </w:pPr>
    </w:p>
    <w:p w14:paraId="4B9B8AF6" w14:textId="0DFC905C" w:rsidR="007A424D" w:rsidRDefault="00F23E5F" w:rsidP="007A424D">
      <w:pPr>
        <w:pStyle w:val="1"/>
      </w:pPr>
      <w:r>
        <w:rPr>
          <w:rFonts w:hint="eastAsia"/>
        </w:rPr>
        <w:t xml:space="preserve"> </w:t>
      </w:r>
      <w:r>
        <w:t>Exam03</w:t>
      </w:r>
    </w:p>
    <w:p w14:paraId="292ED4CA" w14:textId="7B807BA9" w:rsidR="007A424D" w:rsidRPr="00F23E5F" w:rsidRDefault="00F23E5F" w:rsidP="007A424D">
      <w:pPr>
        <w:rPr>
          <w:rFonts w:hint="eastAsia"/>
          <w:lang w:val="en-US"/>
        </w:rPr>
      </w:pPr>
      <w:r w:rsidRPr="00F23E5F">
        <w:rPr>
          <w:i/>
          <w:iCs/>
          <w:lang w:val="en-US"/>
        </w:rPr>
        <w:t>@RequestMapping, @RequestParam 2</w:t>
      </w:r>
      <w:r w:rsidRPr="00F23E5F">
        <w:rPr>
          <w:i/>
          <w:iCs/>
          <w:lang w:val="en-US"/>
        </w:rPr>
        <w:t>개</w:t>
      </w:r>
      <w:r w:rsidRPr="00F23E5F">
        <w:rPr>
          <w:i/>
          <w:iCs/>
          <w:lang w:val="en-US"/>
        </w:rPr>
        <w:t xml:space="preserve"> </w:t>
      </w:r>
      <w:r w:rsidRPr="00F23E5F">
        <w:rPr>
          <w:i/>
          <w:iCs/>
          <w:lang w:val="en-US"/>
        </w:rPr>
        <w:t>이상</w:t>
      </w:r>
      <w:r w:rsidRPr="00F23E5F">
        <w:rPr>
          <w:i/>
          <w:iCs/>
          <w:lang w:val="en-US"/>
        </w:rPr>
        <w:t xml:space="preserve"> </w:t>
      </w:r>
      <w:r w:rsidRPr="00F23E5F">
        <w:rPr>
          <w:i/>
          <w:iCs/>
          <w:lang w:val="en-US"/>
        </w:rPr>
        <w:t>처리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5F644BD5" w14:textId="2D5DC1F9" w:rsidR="0038378D" w:rsidRDefault="00753B52" w:rsidP="00A8383B">
      <w:pPr>
        <w:pStyle w:val="a"/>
      </w:pPr>
      <w:r w:rsidRPr="00F23E5F">
        <w:rPr>
          <w:i/>
          <w:iCs/>
          <w:lang w:val="en-US"/>
        </w:rPr>
        <w:t>@RequestParam</w:t>
      </w:r>
      <w:r w:rsidRPr="00152474">
        <w:rPr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은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함수의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매개변수로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i/>
          <w:iCs/>
          <w:lang w:val="en-US"/>
        </w:rPr>
        <w:t>2</w:t>
      </w:r>
      <w:r w:rsidRPr="00152474">
        <w:rPr>
          <w:rFonts w:hint="eastAsia"/>
          <w:i/>
          <w:iCs/>
          <w:lang w:val="en-US"/>
        </w:rPr>
        <w:t>개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이상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사용</w:t>
      </w:r>
      <w:r w:rsidRPr="00152474">
        <w:rPr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할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수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있</w:t>
      </w:r>
      <w:r w:rsidR="00152474">
        <w:rPr>
          <w:rFonts w:hint="eastAsia"/>
          <w:i/>
          <w:iCs/>
          <w:lang w:val="en-US"/>
        </w:rPr>
        <w:t>음</w:t>
      </w:r>
      <w:r w:rsidR="00903194">
        <w:rPr>
          <w:i/>
          <w:iCs/>
          <w:lang w:val="en-US"/>
        </w:rPr>
        <w:br/>
        <w:t>2</w:t>
      </w:r>
      <w:r w:rsidR="00903194">
        <w:rPr>
          <w:rFonts w:hint="eastAsia"/>
          <w:i/>
          <w:iCs/>
          <w:lang w:val="en-US"/>
        </w:rPr>
        <w:t>개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이상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사용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시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쿼리스트링의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각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값과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연결됨</w:t>
      </w:r>
      <w:r w:rsidR="003C71DA">
        <w:rPr>
          <w:i/>
          <w:iCs/>
          <w:lang w:val="en-US"/>
        </w:rPr>
        <w:br/>
      </w:r>
      <w:r w:rsidR="003C71DA">
        <w:rPr>
          <w:rFonts w:hint="eastAsia"/>
          <w:i/>
          <w:iCs/>
          <w:lang w:val="en-US"/>
        </w:rPr>
        <w:t>쿼리스트링의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각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변수</w:t>
      </w:r>
      <w:r w:rsidR="003C71DA">
        <w:rPr>
          <w:rFonts w:hint="eastAsia"/>
          <w:i/>
          <w:iCs/>
          <w:lang w:val="en-US"/>
        </w:rPr>
        <w:t>=</w:t>
      </w:r>
      <w:r w:rsidR="003C71DA">
        <w:rPr>
          <w:rFonts w:hint="eastAsia"/>
          <w:i/>
          <w:iCs/>
          <w:lang w:val="en-US"/>
        </w:rPr>
        <w:t>값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은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i/>
          <w:iCs/>
          <w:lang w:val="en-US"/>
        </w:rPr>
        <w:t xml:space="preserve">&amp; </w:t>
      </w:r>
      <w:r w:rsidR="003C71DA">
        <w:rPr>
          <w:rFonts w:hint="eastAsia"/>
          <w:i/>
          <w:iCs/>
          <w:lang w:val="en-US"/>
        </w:rPr>
        <w:t>사용해서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여러개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전달할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수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있음</w:t>
      </w:r>
      <w:r w:rsidR="00152474">
        <w:rPr>
          <w:i/>
          <w:iCs/>
          <w:lang w:val="en-US"/>
        </w:rPr>
        <w:br/>
      </w:r>
      <w:r w:rsidR="00152474">
        <w:t xml:space="preserve">URL </w:t>
      </w:r>
      <w:r w:rsidR="00152474">
        <w:rPr>
          <w:rFonts w:hint="eastAsia"/>
        </w:rPr>
        <w:t>테스트</w:t>
      </w:r>
      <w:r w:rsidR="00152474">
        <w:rPr>
          <w:rFonts w:hint="eastAsia"/>
        </w:rPr>
        <w:t xml:space="preserve"> </w:t>
      </w:r>
      <w:r w:rsidR="00152474">
        <w:t xml:space="preserve">: </w:t>
      </w:r>
      <w:r w:rsidR="00152474" w:rsidRPr="00152474">
        <w:rPr>
          <w:lang w:val="en-US"/>
        </w:rPr>
        <w:t>http://localhost:8000/exam03/hello-name-id?name=kang&amp;id=forbob</w:t>
      </w:r>
    </w:p>
    <w:p w14:paraId="6386B877" w14:textId="3B3E73C6" w:rsidR="007A424D" w:rsidRPr="000C501A" w:rsidRDefault="00345678" w:rsidP="00DB09F0">
      <w:pPr>
        <w:pStyle w:val="a"/>
      </w:pPr>
      <w:r>
        <w:rPr>
          <w:lang w:val="en-US"/>
        </w:rPr>
        <w:t xml:space="preserve">Model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</w:t>
      </w:r>
      <w:r>
        <w:rPr>
          <w:lang w:val="en-US"/>
        </w:rPr>
        <w:t>( int / double / Boolean / String 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뿐만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자료구조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List / Set / Map ) 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담아서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View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65EC4400" w14:textId="13563146" w:rsidR="000C501A" w:rsidRPr="00A22C8B" w:rsidRDefault="000C501A" w:rsidP="00DB09F0">
      <w:pPr>
        <w:pStyle w:val="a"/>
      </w:pPr>
      <w:r>
        <w:rPr>
          <w:lang w:val="en-US"/>
        </w:rPr>
        <w:t xml:space="preserve">Resource / application.properties : </w:t>
      </w:r>
      <w:r>
        <w:rPr>
          <w:rFonts w:hint="eastAsia"/>
          <w:lang w:val="en-US"/>
        </w:rPr>
        <w:t>스프링부트의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  <w:r>
        <w:rPr>
          <w:lang w:val="en-US"/>
        </w:rPr>
        <w:br/>
      </w:r>
      <w:r w:rsidR="00FB2FD2">
        <w:rPr>
          <w:rFonts w:hint="eastAsia"/>
          <w:lang w:val="en-US"/>
        </w:rPr>
        <w:t>포트</w:t>
      </w:r>
      <w:r w:rsidR="00FB2FD2">
        <w:rPr>
          <w:rFonts w:hint="eastAsia"/>
          <w:lang w:val="en-US"/>
        </w:rPr>
        <w:t xml:space="preserve"> </w:t>
      </w:r>
      <w:r w:rsidR="00FB2FD2">
        <w:rPr>
          <w:rFonts w:hint="eastAsia"/>
          <w:lang w:val="en-US"/>
        </w:rPr>
        <w:t>설정</w:t>
      </w:r>
      <w:r w:rsidR="00FB2FD2">
        <w:rPr>
          <w:rFonts w:hint="eastAsia"/>
          <w:lang w:val="en-US"/>
        </w:rPr>
        <w:t xml:space="preserve"> </w:t>
      </w:r>
      <w:r w:rsidR="00FB2FD2">
        <w:rPr>
          <w:lang w:val="en-US"/>
        </w:rPr>
        <w:t xml:space="preserve">: </w:t>
      </w:r>
      <w:r w:rsidR="00BD3F09" w:rsidRPr="00BD3F09">
        <w:rPr>
          <w:lang w:val="en-US"/>
        </w:rPr>
        <w:t>server.port=8000</w:t>
      </w:r>
      <w:r w:rsidR="002440ED">
        <w:rPr>
          <w:lang w:val="en-US"/>
        </w:rPr>
        <w:br/>
      </w:r>
      <w:r w:rsidR="00382921">
        <w:rPr>
          <w:rFonts w:hint="eastAsia"/>
          <w:lang w:val="en-US"/>
        </w:rPr>
        <w:t>타임리프</w:t>
      </w:r>
      <w:r w:rsidR="00382921">
        <w:rPr>
          <w:rFonts w:hint="eastAsia"/>
          <w:lang w:val="en-US"/>
        </w:rPr>
        <w:t xml:space="preserve"> </w:t>
      </w:r>
      <w:r w:rsidR="00382921">
        <w:rPr>
          <w:rFonts w:hint="eastAsia"/>
          <w:lang w:val="en-US"/>
        </w:rPr>
        <w:t>설정</w:t>
      </w:r>
      <w:r w:rsidR="00382921">
        <w:rPr>
          <w:rFonts w:hint="eastAsia"/>
          <w:lang w:val="en-US"/>
        </w:rPr>
        <w:t xml:space="preserve"> </w:t>
      </w:r>
      <w:r w:rsidR="00382921">
        <w:rPr>
          <w:lang w:val="en-US"/>
        </w:rPr>
        <w:t xml:space="preserve">: </w:t>
      </w:r>
      <w:r w:rsidR="00382921" w:rsidRPr="00382921">
        <w:rPr>
          <w:lang w:val="en-US"/>
        </w:rPr>
        <w:t>spring.thymeleaf.prefix=classpath:/templates/</w:t>
      </w:r>
    </w:p>
    <w:p w14:paraId="47F7C362" w14:textId="5C6EC04D" w:rsidR="001E0DB4" w:rsidRPr="00B77287" w:rsidRDefault="00A22C8B" w:rsidP="001E0DB4">
      <w:pPr>
        <w:pStyle w:val="a"/>
        <w:rPr>
          <w:rFonts w:hint="eastAsia"/>
        </w:rPr>
      </w:pPr>
      <w:r>
        <w:rPr>
          <w:rFonts w:hint="eastAsia"/>
          <w:lang w:val="en-US"/>
        </w:rPr>
        <w:t>타임리프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</w:t>
      </w:r>
      <w:r>
        <w:rPr>
          <w:lang w:val="en-US"/>
        </w:rPr>
        <w:br/>
      </w:r>
      <w:r w:rsidR="00264F7A">
        <w:rPr>
          <w:rFonts w:hint="eastAsia"/>
          <w:lang w:val="en-US"/>
        </w:rPr>
        <w:t>텍스트</w:t>
      </w:r>
      <w:r w:rsidR="00264F7A">
        <w:rPr>
          <w:rFonts w:hint="eastAsia"/>
          <w:lang w:val="en-US"/>
        </w:rPr>
        <w:t xml:space="preserve"> </w:t>
      </w:r>
      <w:r w:rsidR="00264F7A">
        <w:rPr>
          <w:rFonts w:hint="eastAsia"/>
          <w:lang w:val="en-US"/>
        </w:rPr>
        <w:t>출력</w:t>
      </w:r>
      <w:r w:rsidR="00264F7A">
        <w:rPr>
          <w:rFonts w:hint="eastAsia"/>
          <w:lang w:val="en-US"/>
        </w:rPr>
        <w:t xml:space="preserve"> </w:t>
      </w:r>
      <w:r w:rsidR="00264F7A">
        <w:rPr>
          <w:lang w:val="en-US"/>
        </w:rPr>
        <w:t xml:space="preserve">: </w:t>
      </w:r>
      <w:r w:rsidR="000E5800">
        <w:rPr>
          <w:lang w:val="en-US"/>
        </w:rPr>
        <w:t>[[${</w:t>
      </w:r>
      <w:r w:rsidR="000E5800">
        <w:rPr>
          <w:rFonts w:hint="eastAsia"/>
          <w:lang w:val="en-US"/>
        </w:rPr>
        <w:t>변수</w:t>
      </w:r>
      <w:r w:rsidR="000E5800">
        <w:rPr>
          <w:lang w:val="en-US"/>
        </w:rPr>
        <w:t>}]]</w:t>
      </w:r>
      <w:r w:rsidR="009D7C19">
        <w:rPr>
          <w:lang w:val="en-US"/>
        </w:rPr>
        <w:br/>
      </w:r>
      <w:r w:rsidR="003A150F">
        <w:rPr>
          <w:rFonts w:hint="eastAsia"/>
          <w:lang w:val="en-US"/>
        </w:rPr>
        <w:t>반복문</w:t>
      </w:r>
      <w:r w:rsidR="003A150F">
        <w:rPr>
          <w:rFonts w:hint="eastAsia"/>
          <w:lang w:val="en-US"/>
        </w:rPr>
        <w:t xml:space="preserve"> </w:t>
      </w:r>
      <w:r w:rsidR="003A150F">
        <w:rPr>
          <w:lang w:val="en-US"/>
        </w:rPr>
        <w:t xml:space="preserve">: </w:t>
      </w:r>
      <w:r w:rsidR="00D86338">
        <w:rPr>
          <w:lang w:val="en-US"/>
        </w:rPr>
        <w:br/>
        <w:t xml:space="preserve">   &lt;th:block …&gt; </w:t>
      </w:r>
      <w:r w:rsidR="008F2D1C">
        <w:rPr>
          <w:lang w:val="en-US"/>
        </w:rPr>
        <w:t xml:space="preserve"> </w:t>
      </w:r>
      <w:r w:rsidR="00D76C32">
        <w:rPr>
          <w:lang w:val="en-US"/>
        </w:rPr>
        <w:t xml:space="preserve">… &lt;/th:block&gt; </w:t>
      </w:r>
      <w:r w:rsidR="008F2D1C">
        <w:rPr>
          <w:lang w:val="en-US"/>
        </w:rPr>
        <w:t xml:space="preserve">: </w:t>
      </w:r>
      <w:r w:rsidR="008F2D1C">
        <w:rPr>
          <w:rFonts w:hint="eastAsia"/>
          <w:lang w:val="en-US"/>
        </w:rPr>
        <w:t>반복문</w:t>
      </w:r>
      <w:r w:rsidR="008F2D1C">
        <w:rPr>
          <w:rFonts w:hint="eastAsia"/>
          <w:lang w:val="en-US"/>
        </w:rPr>
        <w:t xml:space="preserve"> </w:t>
      </w:r>
      <w:r w:rsidR="008F2D1C">
        <w:rPr>
          <w:rFonts w:hint="eastAsia"/>
          <w:lang w:val="en-US"/>
        </w:rPr>
        <w:t>실행</w:t>
      </w:r>
      <w:r w:rsidR="008F2D1C">
        <w:rPr>
          <w:rFonts w:hint="eastAsia"/>
          <w:lang w:val="en-US"/>
        </w:rPr>
        <w:t xml:space="preserve"> </w:t>
      </w:r>
      <w:r w:rsidR="008F2D1C">
        <w:rPr>
          <w:rFonts w:hint="eastAsia"/>
          <w:lang w:val="en-US"/>
        </w:rPr>
        <w:t>시</w:t>
      </w:r>
      <w:r w:rsidR="008F2D1C">
        <w:rPr>
          <w:rFonts w:hint="eastAsia"/>
          <w:lang w:val="en-US"/>
        </w:rPr>
        <w:t xml:space="preserve"> </w:t>
      </w:r>
      <w:r w:rsidR="008F2D1C">
        <w:rPr>
          <w:rFonts w:hint="eastAsia"/>
          <w:lang w:val="en-US"/>
        </w:rPr>
        <w:t>처음에</w:t>
      </w:r>
      <w:r w:rsidR="008F2D1C">
        <w:rPr>
          <w:rFonts w:hint="eastAsia"/>
          <w:lang w:val="en-US"/>
        </w:rPr>
        <w:t xml:space="preserve"> </w:t>
      </w:r>
      <w:r w:rsidR="008F2D1C">
        <w:rPr>
          <w:rFonts w:hint="eastAsia"/>
          <w:lang w:val="en-US"/>
        </w:rPr>
        <w:t>정의</w:t>
      </w:r>
      <w:r w:rsidR="008F2D1C">
        <w:rPr>
          <w:lang w:val="en-US"/>
        </w:rPr>
        <w:br/>
        <w:t xml:space="preserve">  th:each=”</w:t>
      </w:r>
      <w:r w:rsidR="008F2D1C">
        <w:rPr>
          <w:rFonts w:hint="eastAsia"/>
          <w:lang w:val="en-US"/>
        </w:rPr>
        <w:t>요소</w:t>
      </w:r>
      <w:r w:rsidR="008F2D1C">
        <w:rPr>
          <w:rFonts w:hint="eastAsia"/>
          <w:lang w:val="en-US"/>
        </w:rPr>
        <w:t xml:space="preserve"> </w:t>
      </w:r>
      <w:r w:rsidR="008F2D1C">
        <w:rPr>
          <w:lang w:val="en-US"/>
        </w:rPr>
        <w:t>: ${</w:t>
      </w:r>
      <w:r w:rsidR="008F2D1C">
        <w:rPr>
          <w:rFonts w:hint="eastAsia"/>
          <w:lang w:val="en-US"/>
        </w:rPr>
        <w:t>배열</w:t>
      </w:r>
      <w:r w:rsidR="008F2D1C">
        <w:rPr>
          <w:lang w:val="en-US"/>
        </w:rPr>
        <w:t>}”</w:t>
      </w:r>
      <w:r w:rsidR="0062597C">
        <w:rPr>
          <w:lang w:val="en-US"/>
        </w:rPr>
        <w:t xml:space="preserve"> : </w:t>
      </w:r>
      <w:r w:rsidR="0062597C">
        <w:rPr>
          <w:rFonts w:hint="eastAsia"/>
          <w:lang w:val="en-US"/>
        </w:rPr>
        <w:t>배열의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값을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하나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빼서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요소에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저장하며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반복</w:t>
      </w:r>
      <w:r w:rsidR="00D86338">
        <w:rPr>
          <w:lang w:val="en-US"/>
        </w:rPr>
        <w:br/>
      </w:r>
      <w:r w:rsidR="00D86338">
        <w:rPr>
          <w:rFonts w:hint="eastAsia"/>
          <w:lang w:val="en-US"/>
        </w:rPr>
        <w:t>예</w:t>
      </w:r>
      <w:r w:rsidR="00D86338">
        <w:rPr>
          <w:rFonts w:hint="eastAsia"/>
          <w:lang w:val="en-US"/>
        </w:rPr>
        <w:t>)</w:t>
      </w:r>
      <w:r w:rsidR="0029242D">
        <w:rPr>
          <w:lang w:val="en-US"/>
        </w:rPr>
        <w:br/>
      </w:r>
      <w:r w:rsidR="00D86338">
        <w:t xml:space="preserve">  </w:t>
      </w:r>
      <w:r w:rsidR="0029242D">
        <w:t>&lt;th:block th:each="element : ${list}"&gt;</w:t>
      </w:r>
      <w:r w:rsidR="0029242D">
        <w:br/>
      </w:r>
      <w:r w:rsidR="008E24EC">
        <w:t xml:space="preserve">     </w:t>
      </w:r>
      <w:r w:rsidR="0029242D">
        <w:t xml:space="preserve"> &lt;p&gt;[[${element}]]&lt;/p&gt;</w:t>
      </w:r>
      <w:r w:rsidR="0029242D">
        <w:br/>
      </w:r>
      <w:r w:rsidR="00D86338">
        <w:t xml:space="preserve">  </w:t>
      </w:r>
      <w:r w:rsidR="0029242D">
        <w:t>&lt;/th:block&gt;</w:t>
      </w:r>
      <w:r w:rsidR="00220BE0">
        <w:br/>
      </w:r>
      <w:r w:rsidR="00220BE0">
        <w:rPr>
          <w:rFonts w:hint="eastAsia"/>
        </w:rPr>
        <w:t>조건문</w:t>
      </w:r>
      <w:r w:rsidR="00220BE0">
        <w:rPr>
          <w:rFonts w:hint="eastAsia"/>
        </w:rPr>
        <w:t xml:space="preserve"> </w:t>
      </w:r>
      <w:r w:rsidR="00220BE0">
        <w:t xml:space="preserve">: </w:t>
      </w:r>
      <w:r w:rsidR="008C3ED9">
        <w:br/>
      </w:r>
      <w:r w:rsidR="000E358F">
        <w:rPr>
          <w:lang w:val="en-US"/>
        </w:rPr>
        <w:t>th:if =”${</w:t>
      </w:r>
      <w:r w:rsidR="00E720C5">
        <w:rPr>
          <w:rFonts w:hint="eastAsia"/>
          <w:lang w:val="en-US"/>
        </w:rPr>
        <w:t>조건식</w:t>
      </w:r>
      <w:r w:rsidR="000E358F">
        <w:rPr>
          <w:lang w:val="en-US"/>
        </w:rPr>
        <w:t xml:space="preserve">}” : </w:t>
      </w:r>
      <w:r w:rsidR="000E358F">
        <w:rPr>
          <w:rFonts w:hint="eastAsia"/>
          <w:lang w:val="en-US"/>
        </w:rPr>
        <w:t>조건식</w:t>
      </w:r>
      <w:r w:rsidR="000E358F">
        <w:rPr>
          <w:rFonts w:hint="eastAsia"/>
          <w:lang w:val="en-US"/>
        </w:rPr>
        <w:t xml:space="preserve"> </w:t>
      </w:r>
      <w:r w:rsidR="000E358F">
        <w:rPr>
          <w:rFonts w:hint="eastAsia"/>
          <w:lang w:val="en-US"/>
        </w:rPr>
        <w:t>이</w:t>
      </w:r>
      <w:r w:rsidR="000E358F">
        <w:rPr>
          <w:rFonts w:hint="eastAsia"/>
          <w:lang w:val="en-US"/>
        </w:rPr>
        <w:t xml:space="preserve"> </w:t>
      </w:r>
      <w:r w:rsidR="000E358F">
        <w:rPr>
          <w:lang w:val="en-US"/>
        </w:rPr>
        <w:t xml:space="preserve">true </w:t>
      </w:r>
      <w:r w:rsidR="000E358F">
        <w:rPr>
          <w:rFonts w:hint="eastAsia"/>
          <w:lang w:val="en-US"/>
        </w:rPr>
        <w:t>이면</w:t>
      </w:r>
      <w:r w:rsidR="000E358F">
        <w:rPr>
          <w:rFonts w:hint="eastAsia"/>
          <w:lang w:val="en-US"/>
        </w:rPr>
        <w:t xml:space="preserve"> </w:t>
      </w:r>
      <w:r w:rsidR="000E358F">
        <w:rPr>
          <w:rFonts w:hint="eastAsia"/>
          <w:lang w:val="en-US"/>
        </w:rPr>
        <w:t>화면에</w:t>
      </w:r>
      <w:r w:rsidR="000E358F">
        <w:rPr>
          <w:rFonts w:hint="eastAsia"/>
          <w:lang w:val="en-US"/>
        </w:rPr>
        <w:t xml:space="preserve"> </w:t>
      </w:r>
      <w:r w:rsidR="000E358F">
        <w:rPr>
          <w:rFonts w:hint="eastAsia"/>
          <w:lang w:val="en-US"/>
        </w:rPr>
        <w:t>표시</w:t>
      </w:r>
      <w:r w:rsidR="00E720C5">
        <w:rPr>
          <w:lang w:val="en-US"/>
        </w:rPr>
        <w:br/>
        <w:t>th:unless=”${</w:t>
      </w:r>
      <w:r w:rsidR="00E720C5">
        <w:rPr>
          <w:rFonts w:hint="eastAsia"/>
          <w:lang w:val="en-US"/>
        </w:rPr>
        <w:t>조건식</w:t>
      </w:r>
      <w:r w:rsidR="00E720C5">
        <w:rPr>
          <w:lang w:val="en-US"/>
        </w:rPr>
        <w:t xml:space="preserve">}” : </w:t>
      </w:r>
      <w:r w:rsidR="00EE7C33">
        <w:rPr>
          <w:rFonts w:hint="eastAsia"/>
          <w:lang w:val="en-US"/>
        </w:rPr>
        <w:t>아니고</w:t>
      </w:r>
      <w:r w:rsidR="00EE7C33">
        <w:rPr>
          <w:rFonts w:hint="eastAsia"/>
          <w:lang w:val="en-US"/>
        </w:rPr>
        <w:t xml:space="preserve"> </w:t>
      </w:r>
      <w:r w:rsidR="00E720C5">
        <w:rPr>
          <w:rFonts w:hint="eastAsia"/>
          <w:lang w:val="en-US"/>
        </w:rPr>
        <w:t>조건식이</w:t>
      </w:r>
      <w:r w:rsidR="00E720C5">
        <w:rPr>
          <w:rFonts w:hint="eastAsia"/>
          <w:lang w:val="en-US"/>
        </w:rPr>
        <w:t xml:space="preserve"> </w:t>
      </w:r>
      <w:r w:rsidR="00E720C5">
        <w:rPr>
          <w:lang w:val="en-US"/>
        </w:rPr>
        <w:t xml:space="preserve">false </w:t>
      </w:r>
      <w:r w:rsidR="00E720C5">
        <w:rPr>
          <w:rFonts w:hint="eastAsia"/>
          <w:lang w:val="en-US"/>
        </w:rPr>
        <w:t>이면</w:t>
      </w:r>
      <w:r w:rsidR="00E720C5">
        <w:rPr>
          <w:rFonts w:hint="eastAsia"/>
          <w:lang w:val="en-US"/>
        </w:rPr>
        <w:t xml:space="preserve"> </w:t>
      </w:r>
      <w:r w:rsidR="00E720C5">
        <w:rPr>
          <w:rFonts w:hint="eastAsia"/>
          <w:lang w:val="en-US"/>
        </w:rPr>
        <w:t>화면에</w:t>
      </w:r>
      <w:r w:rsidR="00E720C5">
        <w:rPr>
          <w:rFonts w:hint="eastAsia"/>
          <w:lang w:val="en-US"/>
        </w:rPr>
        <w:t xml:space="preserve"> </w:t>
      </w:r>
      <w:r w:rsidR="00E720C5">
        <w:rPr>
          <w:rFonts w:hint="eastAsia"/>
          <w:lang w:val="en-US"/>
        </w:rPr>
        <w:t>표시</w:t>
      </w:r>
      <w:r w:rsidR="00220BE0">
        <w:br/>
      </w:r>
      <w:r w:rsidR="001E0DB4">
        <w:br/>
      </w:r>
      <w:r w:rsidR="001E0DB4">
        <w:rPr>
          <w:rFonts w:hint="eastAsia"/>
        </w:rPr>
        <w:t>예</w:t>
      </w:r>
      <w:r w:rsidR="001E0DB4">
        <w:rPr>
          <w:rFonts w:hint="eastAsia"/>
        </w:rPr>
        <w:t>)</w:t>
      </w:r>
      <w:r w:rsidR="001E0DB4">
        <w:t xml:space="preserve"> </w:t>
      </w:r>
      <w:r w:rsidR="001E0DB4">
        <w:br/>
      </w:r>
      <w:r w:rsidR="001E0DB4">
        <w:rPr>
          <w:rFonts w:hint="eastAsia"/>
        </w:rPr>
        <w:t xml:space="preserve">&lt;div th:if="${element == 'forbob'}"&gt;forbob </w:t>
      </w:r>
      <w:r w:rsidR="001E0DB4">
        <w:rPr>
          <w:rFonts w:hint="eastAsia"/>
        </w:rPr>
        <w:t>이</w:t>
      </w:r>
      <w:r w:rsidR="001E0DB4">
        <w:rPr>
          <w:rFonts w:hint="eastAsia"/>
        </w:rPr>
        <w:t xml:space="preserve"> </w:t>
      </w:r>
      <w:r w:rsidR="001E0DB4">
        <w:rPr>
          <w:rFonts w:hint="eastAsia"/>
        </w:rPr>
        <w:t>맞습니다</w:t>
      </w:r>
      <w:r w:rsidR="001E0DB4">
        <w:rPr>
          <w:rFonts w:hint="eastAsia"/>
        </w:rPr>
        <w:t>.&lt;/div&gt;</w:t>
      </w:r>
      <w:r w:rsidR="001E0DB4">
        <w:br/>
      </w:r>
      <w:r w:rsidR="001E0DB4">
        <w:rPr>
          <w:rFonts w:hint="eastAsia"/>
        </w:rPr>
        <w:t xml:space="preserve">&lt;div th:unless="${element == 'forbob'}"&gt;forbob </w:t>
      </w:r>
      <w:r w:rsidR="001E0DB4">
        <w:rPr>
          <w:rFonts w:hint="eastAsia"/>
        </w:rPr>
        <w:t>가</w:t>
      </w:r>
      <w:r w:rsidR="001E0DB4">
        <w:rPr>
          <w:rFonts w:hint="eastAsia"/>
        </w:rPr>
        <w:t xml:space="preserve"> </w:t>
      </w:r>
      <w:r w:rsidR="001E0DB4">
        <w:rPr>
          <w:rFonts w:hint="eastAsia"/>
        </w:rPr>
        <w:t>틀립니다</w:t>
      </w:r>
      <w:r w:rsidR="001E0DB4">
        <w:rPr>
          <w:rFonts w:hint="eastAsia"/>
        </w:rPr>
        <w:t>..&lt;/div&gt;</w:t>
      </w:r>
    </w:p>
    <w:sectPr w:rsidR="001E0DB4" w:rsidRPr="00B7728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59F3" w14:textId="77777777" w:rsidR="001A615F" w:rsidRDefault="001A615F">
      <w:pPr>
        <w:spacing w:after="0" w:line="240" w:lineRule="auto"/>
      </w:pPr>
      <w:r>
        <w:separator/>
      </w:r>
    </w:p>
  </w:endnote>
  <w:endnote w:type="continuationSeparator" w:id="0">
    <w:p w14:paraId="63C54931" w14:textId="77777777" w:rsidR="001A615F" w:rsidRDefault="001A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86F9" w14:textId="77777777" w:rsidR="001A615F" w:rsidRDefault="001A615F">
      <w:pPr>
        <w:spacing w:after="0" w:line="240" w:lineRule="auto"/>
      </w:pPr>
      <w:r>
        <w:separator/>
      </w:r>
    </w:p>
  </w:footnote>
  <w:footnote w:type="continuationSeparator" w:id="0">
    <w:p w14:paraId="0E56AA2E" w14:textId="77777777" w:rsidR="001A615F" w:rsidRDefault="001A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C501A"/>
    <w:rsid w:val="000E358F"/>
    <w:rsid w:val="000E5800"/>
    <w:rsid w:val="00145A93"/>
    <w:rsid w:val="00152474"/>
    <w:rsid w:val="001A615F"/>
    <w:rsid w:val="001D15F2"/>
    <w:rsid w:val="001E0DB4"/>
    <w:rsid w:val="00220BE0"/>
    <w:rsid w:val="00240195"/>
    <w:rsid w:val="002440ED"/>
    <w:rsid w:val="002559C3"/>
    <w:rsid w:val="00264F7A"/>
    <w:rsid w:val="00272884"/>
    <w:rsid w:val="0029242D"/>
    <w:rsid w:val="00316CD0"/>
    <w:rsid w:val="003233FF"/>
    <w:rsid w:val="00337AD2"/>
    <w:rsid w:val="00345678"/>
    <w:rsid w:val="00375762"/>
    <w:rsid w:val="00382921"/>
    <w:rsid w:val="0038378D"/>
    <w:rsid w:val="003A150F"/>
    <w:rsid w:val="003C71DA"/>
    <w:rsid w:val="003D2BAB"/>
    <w:rsid w:val="00467B0F"/>
    <w:rsid w:val="004E5034"/>
    <w:rsid w:val="004F03C3"/>
    <w:rsid w:val="00535055"/>
    <w:rsid w:val="005841F5"/>
    <w:rsid w:val="005C6346"/>
    <w:rsid w:val="005E4684"/>
    <w:rsid w:val="006239AA"/>
    <w:rsid w:val="0062597C"/>
    <w:rsid w:val="006302FF"/>
    <w:rsid w:val="00636FFF"/>
    <w:rsid w:val="007210BE"/>
    <w:rsid w:val="00721C7A"/>
    <w:rsid w:val="00735820"/>
    <w:rsid w:val="00747B8F"/>
    <w:rsid w:val="00753B52"/>
    <w:rsid w:val="00765360"/>
    <w:rsid w:val="00774C33"/>
    <w:rsid w:val="007A424D"/>
    <w:rsid w:val="007B574B"/>
    <w:rsid w:val="00812B65"/>
    <w:rsid w:val="00813644"/>
    <w:rsid w:val="00893C5D"/>
    <w:rsid w:val="008C3ED9"/>
    <w:rsid w:val="008D67AB"/>
    <w:rsid w:val="008E24EC"/>
    <w:rsid w:val="008E64B2"/>
    <w:rsid w:val="008F2D1C"/>
    <w:rsid w:val="00903194"/>
    <w:rsid w:val="0098419C"/>
    <w:rsid w:val="009B1657"/>
    <w:rsid w:val="009D0C5D"/>
    <w:rsid w:val="009D7C19"/>
    <w:rsid w:val="00A22C8B"/>
    <w:rsid w:val="00A435B8"/>
    <w:rsid w:val="00A835B4"/>
    <w:rsid w:val="00AC7371"/>
    <w:rsid w:val="00B14705"/>
    <w:rsid w:val="00B77287"/>
    <w:rsid w:val="00B85CD1"/>
    <w:rsid w:val="00BC5E8A"/>
    <w:rsid w:val="00BD3F09"/>
    <w:rsid w:val="00BE3BE3"/>
    <w:rsid w:val="00BF618D"/>
    <w:rsid w:val="00C10B0C"/>
    <w:rsid w:val="00C26559"/>
    <w:rsid w:val="00C4761F"/>
    <w:rsid w:val="00C77717"/>
    <w:rsid w:val="00CF513E"/>
    <w:rsid w:val="00D14ED7"/>
    <w:rsid w:val="00D20F6D"/>
    <w:rsid w:val="00D25210"/>
    <w:rsid w:val="00D46C09"/>
    <w:rsid w:val="00D47E3E"/>
    <w:rsid w:val="00D75832"/>
    <w:rsid w:val="00D76C32"/>
    <w:rsid w:val="00D86338"/>
    <w:rsid w:val="00DA4183"/>
    <w:rsid w:val="00DA48B2"/>
    <w:rsid w:val="00DB09F0"/>
    <w:rsid w:val="00E720C5"/>
    <w:rsid w:val="00EC35C9"/>
    <w:rsid w:val="00EE7C33"/>
    <w:rsid w:val="00F23E5F"/>
    <w:rsid w:val="00F27B2D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B93283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183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102</cp:revision>
  <dcterms:created xsi:type="dcterms:W3CDTF">2022-09-26T19:53:00Z</dcterms:created>
  <dcterms:modified xsi:type="dcterms:W3CDTF">2022-10-13T20:38:00Z</dcterms:modified>
</cp:coreProperties>
</file>
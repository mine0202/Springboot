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42A3BF5C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CA5E73">
        <w:rPr>
          <w:lang w:val="en-US"/>
        </w:rPr>
        <w:t>4</w:t>
      </w:r>
    </w:p>
    <w:p w14:paraId="4272D486" w14:textId="684247AC" w:rsidR="00CC69DC" w:rsidRPr="00375762" w:rsidRDefault="00CA5E73">
      <w:pPr>
        <w:pStyle w:val="a6"/>
        <w:rPr>
          <w:lang w:val="en-US"/>
        </w:rPr>
      </w:pPr>
      <w:r>
        <w:t>JPA</w:t>
      </w:r>
      <w:r w:rsidR="00375762">
        <w:rPr>
          <w:lang w:val="en-US"/>
        </w:rPr>
        <w:t xml:space="preserve"> </w:t>
      </w:r>
      <w:r w:rsidR="00493F83">
        <w:rPr>
          <w:rFonts w:hint="eastAsia"/>
          <w:lang w:val="en-US"/>
        </w:rPr>
        <w:t>에서</w:t>
      </w:r>
      <w:r w:rsidR="00493F83">
        <w:rPr>
          <w:rFonts w:hint="eastAsia"/>
          <w:lang w:val="en-US"/>
        </w:rPr>
        <w:t xml:space="preserve"> </w:t>
      </w:r>
      <w:r w:rsidR="00493F83">
        <w:rPr>
          <w:lang w:val="en-US"/>
        </w:rPr>
        <w:t>@</w:t>
      </w:r>
      <w:r w:rsidR="00375762">
        <w:rPr>
          <w:rFonts w:hint="eastAsia"/>
          <w:lang w:val="en-US"/>
        </w:rPr>
        <w:t xml:space="preserve"> </w:t>
      </w:r>
      <w:r w:rsidR="00C4761F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29C7BAFE" w:rsidR="00CC69DC" w:rsidRPr="00774C33" w:rsidRDefault="00636FFF">
      <w:pPr>
        <w:pStyle w:val="1"/>
        <w:rPr>
          <w:lang w:val="en-US"/>
        </w:rPr>
      </w:pPr>
      <w:r>
        <w:rPr>
          <w:lang w:val="en-US"/>
        </w:rPr>
        <w:t>Exam0</w:t>
      </w:r>
      <w:r w:rsidR="00234723">
        <w:rPr>
          <w:lang w:val="en-US"/>
        </w:rPr>
        <w:t>2</w:t>
      </w:r>
    </w:p>
    <w:p w14:paraId="564DDB52" w14:textId="188FA95C" w:rsidR="006D4E23" w:rsidRPr="00B96F8A" w:rsidRDefault="00A44B07">
      <w:pPr>
        <w:rPr>
          <w:rFonts w:hint="eastAsia"/>
          <w:lang w:val="en-US"/>
        </w:rPr>
      </w:pPr>
      <w:r>
        <w:rPr>
          <w:lang w:val="en-US"/>
        </w:rPr>
        <w:t xml:space="preserve">JPA </w:t>
      </w:r>
      <w:r w:rsidR="006D4E23">
        <w:rPr>
          <w:rFonts w:hint="eastAsia"/>
          <w:lang w:val="en-US"/>
        </w:rPr>
        <w:t>에서</w:t>
      </w:r>
      <w:r w:rsidR="006D4E23">
        <w:rPr>
          <w:rFonts w:hint="eastAsia"/>
          <w:lang w:val="en-US"/>
        </w:rPr>
        <w:t xml:space="preserve"> </w:t>
      </w:r>
      <w:r w:rsidR="006D4E23">
        <w:rPr>
          <w:rFonts w:hint="eastAsia"/>
          <w:lang w:val="en-US"/>
        </w:rPr>
        <w:t>사용자</w:t>
      </w:r>
      <w:r w:rsidR="006D4E23">
        <w:rPr>
          <w:rFonts w:hint="eastAsia"/>
          <w:lang w:val="en-US"/>
        </w:rPr>
        <w:t xml:space="preserve"> </w:t>
      </w:r>
      <w:r w:rsidR="006D4E23">
        <w:rPr>
          <w:rFonts w:hint="eastAsia"/>
          <w:lang w:val="en-US"/>
        </w:rPr>
        <w:t>정의</w:t>
      </w:r>
      <w:r w:rsidR="006D4E23">
        <w:rPr>
          <w:rFonts w:hint="eastAsia"/>
          <w:lang w:val="en-US"/>
        </w:rPr>
        <w:t>(</w:t>
      </w:r>
      <w:r w:rsidR="006D4E23">
        <w:rPr>
          <w:lang w:val="en-US"/>
        </w:rPr>
        <w:t xml:space="preserve"> Custom ) </w:t>
      </w:r>
      <w:r w:rsidR="006D4E23">
        <w:rPr>
          <w:rFonts w:hint="eastAsia"/>
          <w:lang w:val="en-US"/>
        </w:rPr>
        <w:t>함수를</w:t>
      </w:r>
      <w:r w:rsidR="006D4E23">
        <w:rPr>
          <w:rFonts w:hint="eastAsia"/>
          <w:lang w:val="en-US"/>
        </w:rPr>
        <w:t xml:space="preserve"> </w:t>
      </w:r>
      <w:r w:rsidR="006D4E23">
        <w:rPr>
          <w:rFonts w:hint="eastAsia"/>
          <w:lang w:val="en-US"/>
        </w:rPr>
        <w:t>만드는</w:t>
      </w:r>
      <w:r w:rsidR="006D4E23">
        <w:rPr>
          <w:rFonts w:hint="eastAsia"/>
          <w:lang w:val="en-US"/>
        </w:rPr>
        <w:t xml:space="preserve"> </w:t>
      </w:r>
      <w:r w:rsidR="006D4E23">
        <w:rPr>
          <w:rFonts w:hint="eastAsia"/>
          <w:lang w:val="en-US"/>
        </w:rPr>
        <w:t>방법은</w:t>
      </w:r>
      <w:r w:rsidR="006D4E23">
        <w:rPr>
          <w:rFonts w:hint="eastAsia"/>
          <w:lang w:val="en-US"/>
        </w:rPr>
        <w:t xml:space="preserve"> </w:t>
      </w:r>
      <w:r w:rsidR="006D4E23">
        <w:rPr>
          <w:rFonts w:hint="eastAsia"/>
          <w:lang w:val="en-US"/>
        </w:rPr>
        <w:t>대표적으로</w:t>
      </w:r>
      <w:r w:rsidR="006D4E23">
        <w:rPr>
          <w:rFonts w:hint="eastAsia"/>
          <w:lang w:val="en-US"/>
        </w:rPr>
        <w:t xml:space="preserve"> </w:t>
      </w:r>
      <w:r w:rsidR="006D4E23">
        <w:rPr>
          <w:lang w:val="en-US"/>
        </w:rPr>
        <w:t>3</w:t>
      </w:r>
      <w:r w:rsidR="006D4E23">
        <w:rPr>
          <w:rFonts w:hint="eastAsia"/>
          <w:lang w:val="en-US"/>
        </w:rPr>
        <w:t>가지가</w:t>
      </w:r>
      <w:r w:rsidR="006D4E23">
        <w:rPr>
          <w:rFonts w:hint="eastAsia"/>
          <w:lang w:val="en-US"/>
        </w:rPr>
        <w:t xml:space="preserve"> </w:t>
      </w:r>
      <w:r w:rsidR="006D4E23">
        <w:rPr>
          <w:rFonts w:hint="eastAsia"/>
          <w:lang w:val="en-US"/>
        </w:rPr>
        <w:t>있음</w:t>
      </w:r>
      <w:r w:rsidR="006D4E23">
        <w:rPr>
          <w:lang w:val="en-US"/>
        </w:rPr>
        <w:t>.</w:t>
      </w:r>
      <w:r w:rsidR="006D4E23">
        <w:rPr>
          <w:lang w:val="en-US"/>
        </w:rPr>
        <w:br/>
      </w:r>
      <w:proofErr w:type="spellStart"/>
      <w:r w:rsidR="006D4E23">
        <w:rPr>
          <w:rFonts w:hint="eastAsia"/>
          <w:lang w:val="en-US"/>
        </w:rPr>
        <w:t>쿼리메소드</w:t>
      </w:r>
      <w:proofErr w:type="spellEnd"/>
      <w:r w:rsidR="006D4E23">
        <w:rPr>
          <w:rFonts w:hint="eastAsia"/>
          <w:lang w:val="en-US"/>
        </w:rPr>
        <w:t>,</w:t>
      </w:r>
      <w:r w:rsidR="006D4E23">
        <w:rPr>
          <w:lang w:val="en-US"/>
        </w:rPr>
        <w:t xml:space="preserve"> </w:t>
      </w:r>
      <w:r w:rsidR="006D4E23">
        <w:rPr>
          <w:rFonts w:hint="eastAsia"/>
          <w:lang w:val="en-US"/>
        </w:rPr>
        <w:t>@</w:t>
      </w:r>
      <w:r w:rsidR="006D4E23">
        <w:rPr>
          <w:lang w:val="en-US"/>
        </w:rPr>
        <w:t xml:space="preserve">Query, </w:t>
      </w:r>
      <w:proofErr w:type="spellStart"/>
      <w:r w:rsidR="006D4E23">
        <w:rPr>
          <w:lang w:val="en-US"/>
        </w:rPr>
        <w:t>Querydsl</w:t>
      </w:r>
      <w:proofErr w:type="spellEnd"/>
      <w:r w:rsidR="006D4E23">
        <w:rPr>
          <w:lang w:val="en-US"/>
        </w:rPr>
        <w:t xml:space="preserve"> </w:t>
      </w:r>
      <w:r w:rsidR="006D4E23">
        <w:rPr>
          <w:rFonts w:hint="eastAsia"/>
          <w:lang w:val="en-US"/>
        </w:rPr>
        <w:t>등이</w:t>
      </w:r>
      <w:r w:rsidR="006D4E23">
        <w:rPr>
          <w:rFonts w:hint="eastAsia"/>
          <w:lang w:val="en-US"/>
        </w:rPr>
        <w:t xml:space="preserve"> </w:t>
      </w:r>
      <w:r w:rsidR="006D4E23">
        <w:rPr>
          <w:rFonts w:hint="eastAsia"/>
          <w:lang w:val="en-US"/>
        </w:rPr>
        <w:t>있음</w:t>
      </w:r>
    </w:p>
    <w:p w14:paraId="48FF430A" w14:textId="40FDC9B9" w:rsidR="006C613A" w:rsidRPr="006C613A" w:rsidRDefault="00E250FD" w:rsidP="006C613A">
      <w:pPr>
        <w:pStyle w:val="a"/>
        <w:ind w:left="490"/>
        <w:rPr>
          <w:rFonts w:hint="eastAsia"/>
          <w:lang w:val="en-US" w:eastAsia="ko-Kore-KR"/>
        </w:rPr>
      </w:pPr>
      <w:proofErr w:type="spellStart"/>
      <w:r>
        <w:rPr>
          <w:rFonts w:hint="eastAsia"/>
          <w:lang w:val="en-US"/>
        </w:rPr>
        <w:t>쿼리메소드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함수의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  <w:r w:rsidR="00FA7E44">
        <w:rPr>
          <w:lang w:val="en-US"/>
        </w:rPr>
        <w:br/>
        <w:t xml:space="preserve">SQL </w:t>
      </w:r>
      <w:r w:rsidR="00FA7E44">
        <w:rPr>
          <w:rFonts w:hint="eastAsia"/>
          <w:lang w:val="en-US"/>
        </w:rPr>
        <w:t>구문에</w:t>
      </w:r>
      <w:r w:rsidR="00FA7E44">
        <w:rPr>
          <w:rFonts w:hint="eastAsia"/>
          <w:lang w:val="en-US"/>
        </w:rPr>
        <w:t xml:space="preserve"> </w:t>
      </w:r>
      <w:r w:rsidR="00FA7E44">
        <w:rPr>
          <w:rFonts w:hint="eastAsia"/>
          <w:lang w:val="en-US"/>
        </w:rPr>
        <w:t>대응되는</w:t>
      </w:r>
      <w:r w:rsidR="00FA7E44">
        <w:rPr>
          <w:rFonts w:hint="eastAsia"/>
          <w:lang w:val="en-US"/>
        </w:rPr>
        <w:t xml:space="preserve"> </w:t>
      </w:r>
      <w:r w:rsidR="00FA7E44">
        <w:rPr>
          <w:rFonts w:hint="eastAsia"/>
          <w:lang w:val="en-US"/>
        </w:rPr>
        <w:t>여러</w:t>
      </w:r>
      <w:r w:rsidR="00FA7E44">
        <w:rPr>
          <w:rFonts w:hint="eastAsia"/>
          <w:lang w:val="en-US"/>
        </w:rPr>
        <w:t xml:space="preserve"> </w:t>
      </w:r>
      <w:r w:rsidR="00FA7E44">
        <w:rPr>
          <w:rFonts w:hint="eastAsia"/>
          <w:lang w:val="en-US"/>
        </w:rPr>
        <w:t>함수명들이</w:t>
      </w:r>
      <w:r w:rsidR="00FA7E44">
        <w:rPr>
          <w:rFonts w:hint="eastAsia"/>
          <w:lang w:val="en-US"/>
        </w:rPr>
        <w:t xml:space="preserve"> </w:t>
      </w:r>
      <w:r w:rsidR="00FA7E44">
        <w:rPr>
          <w:rFonts w:hint="eastAsia"/>
          <w:lang w:val="en-US"/>
        </w:rPr>
        <w:t>있음</w:t>
      </w:r>
      <w:r w:rsidR="00510A1D">
        <w:rPr>
          <w:lang w:val="en-US"/>
        </w:rPr>
        <w:br/>
      </w:r>
      <w:r w:rsidR="00A109B6">
        <w:rPr>
          <w:rFonts w:hint="eastAsia"/>
          <w:lang w:val="en-US"/>
        </w:rPr>
        <w:t>쿼리</w:t>
      </w:r>
      <w:r w:rsidR="00A109B6">
        <w:rPr>
          <w:rFonts w:hint="eastAsia"/>
          <w:lang w:val="en-US"/>
        </w:rPr>
        <w:t xml:space="preserve"> </w:t>
      </w:r>
      <w:r w:rsidR="00A109B6">
        <w:rPr>
          <w:rFonts w:hint="eastAsia"/>
          <w:lang w:val="en-US"/>
        </w:rPr>
        <w:t>메소드</w:t>
      </w:r>
      <w:r w:rsidR="00A109B6">
        <w:rPr>
          <w:rFonts w:hint="eastAsia"/>
          <w:lang w:val="en-US"/>
        </w:rPr>
        <w:t xml:space="preserve"> </w:t>
      </w:r>
      <w:r w:rsidR="00510A1D">
        <w:rPr>
          <w:rFonts w:hint="eastAsia"/>
          <w:lang w:val="en-US"/>
        </w:rPr>
        <w:t>공식</w:t>
      </w:r>
      <w:r w:rsidR="00510A1D">
        <w:rPr>
          <w:rFonts w:hint="eastAsia"/>
          <w:lang w:val="en-US"/>
        </w:rPr>
        <w:t xml:space="preserve"> </w:t>
      </w:r>
      <w:r w:rsidR="00510A1D">
        <w:rPr>
          <w:rFonts w:hint="eastAsia"/>
          <w:lang w:val="en-US"/>
        </w:rPr>
        <w:t>문서</w:t>
      </w:r>
      <w:r w:rsidR="00510A1D">
        <w:rPr>
          <w:rFonts w:hint="eastAsia"/>
          <w:lang w:val="en-US"/>
        </w:rPr>
        <w:t xml:space="preserve"> U</w:t>
      </w:r>
      <w:r w:rsidR="00510A1D">
        <w:rPr>
          <w:lang w:val="en-US"/>
        </w:rPr>
        <w:t>RL :</w:t>
      </w:r>
      <w:r w:rsidR="001B65A3">
        <w:rPr>
          <w:rFonts w:hint="eastAsia"/>
          <w:lang w:val="en-US"/>
        </w:rPr>
        <w:t xml:space="preserve"> </w:t>
      </w:r>
      <w:r w:rsidR="001B65A3" w:rsidRPr="001B65A3">
        <w:rPr>
          <w:lang w:val="en-US"/>
        </w:rPr>
        <w:t>https://docs.spring.io/spring-data/jpa/docs/current/reference/html/#jpa.query-methods.query-creation</w:t>
      </w:r>
      <w:r w:rsidR="00510A1D">
        <w:rPr>
          <w:lang w:val="en-US"/>
        </w:rPr>
        <w:t xml:space="preserve"> </w:t>
      </w:r>
      <w:r w:rsidR="006C613A">
        <w:rPr>
          <w:lang w:val="en-US"/>
        </w:rPr>
        <w:br/>
        <w:t xml:space="preserve">ex) </w:t>
      </w:r>
      <w:r w:rsidR="002A6191">
        <w:rPr>
          <w:lang w:val="en-US"/>
        </w:rPr>
        <w:t xml:space="preserve">SQL </w:t>
      </w:r>
      <w:r w:rsidR="002A6191">
        <w:rPr>
          <w:rFonts w:hint="eastAsia"/>
          <w:lang w:val="en-US"/>
        </w:rPr>
        <w:t>구문</w:t>
      </w:r>
      <w:r w:rsidR="00DD2754">
        <w:rPr>
          <w:rFonts w:hint="eastAsia"/>
          <w:lang w:val="en-US"/>
        </w:rPr>
        <w:t>은</w:t>
      </w:r>
      <w:r w:rsidR="002A6191">
        <w:rPr>
          <w:rFonts w:hint="eastAsia"/>
          <w:lang w:val="en-US"/>
        </w:rPr>
        <w:t xml:space="preserve"> </w:t>
      </w:r>
      <w:r w:rsidR="00DD2754">
        <w:rPr>
          <w:rFonts w:hint="eastAsia"/>
          <w:lang w:val="en-US"/>
        </w:rPr>
        <w:t>아래</w:t>
      </w:r>
      <w:r w:rsidR="00DD2754">
        <w:rPr>
          <w:rFonts w:hint="eastAsia"/>
          <w:lang w:val="en-US"/>
        </w:rPr>
        <w:t xml:space="preserve"> </w:t>
      </w:r>
      <w:r w:rsidR="00DD2754">
        <w:rPr>
          <w:rFonts w:hint="eastAsia"/>
          <w:lang w:val="en-US"/>
        </w:rPr>
        <w:t>적용된</w:t>
      </w:r>
      <w:r w:rsidR="00DD2754">
        <w:rPr>
          <w:rFonts w:hint="eastAsia"/>
          <w:lang w:val="en-US"/>
        </w:rPr>
        <w:t xml:space="preserve"> </w:t>
      </w:r>
      <w:r w:rsidR="00DD2754">
        <w:rPr>
          <w:rFonts w:hint="eastAsia"/>
          <w:lang w:val="en-US"/>
        </w:rPr>
        <w:t>함수명과</w:t>
      </w:r>
      <w:r w:rsidR="00DD2754">
        <w:rPr>
          <w:rFonts w:hint="eastAsia"/>
          <w:lang w:val="en-US"/>
        </w:rPr>
        <w:t xml:space="preserve"> </w:t>
      </w:r>
      <w:r w:rsidR="002A6191">
        <w:rPr>
          <w:rFonts w:hint="eastAsia"/>
          <w:lang w:val="en-US"/>
        </w:rPr>
        <w:t xml:space="preserve"> </w:t>
      </w:r>
      <w:r w:rsidR="00DD2754">
        <w:rPr>
          <w:rFonts w:hint="eastAsia"/>
          <w:lang w:val="en-US"/>
        </w:rPr>
        <w:t>같다</w:t>
      </w:r>
      <w:r w:rsidR="002A6191">
        <w:rPr>
          <w:lang w:val="en-US"/>
        </w:rPr>
        <w:br/>
      </w:r>
      <w:r w:rsidR="006C613A">
        <w:rPr>
          <w:lang w:val="en-US"/>
        </w:rPr>
        <w:t xml:space="preserve">select * from </w:t>
      </w:r>
      <w:proofErr w:type="spellStart"/>
      <w:r w:rsidR="006C613A">
        <w:rPr>
          <w:lang w:val="en-US"/>
        </w:rPr>
        <w:t>tb_dept</w:t>
      </w:r>
      <w:proofErr w:type="spellEnd"/>
      <w:r w:rsidR="006C613A">
        <w:rPr>
          <w:lang w:val="en-US"/>
        </w:rPr>
        <w:t xml:space="preserve"> where </w:t>
      </w:r>
      <w:proofErr w:type="spellStart"/>
      <w:r w:rsidR="006C613A">
        <w:rPr>
          <w:lang w:val="en-US"/>
        </w:rPr>
        <w:t>dno</w:t>
      </w:r>
      <w:proofErr w:type="spellEnd"/>
      <w:r w:rsidR="006C613A">
        <w:rPr>
          <w:lang w:val="en-US"/>
        </w:rPr>
        <w:t xml:space="preserve"> = 10 order by </w:t>
      </w:r>
      <w:proofErr w:type="spellStart"/>
      <w:r w:rsidR="006C613A">
        <w:rPr>
          <w:lang w:val="en-US"/>
        </w:rPr>
        <w:t>dno</w:t>
      </w:r>
      <w:proofErr w:type="spellEnd"/>
      <w:r w:rsidR="006C613A">
        <w:rPr>
          <w:lang w:val="en-US"/>
        </w:rPr>
        <w:t xml:space="preserve"> desc;</w:t>
      </w:r>
      <w:r w:rsidR="006C613A">
        <w:rPr>
          <w:lang w:val="en-US"/>
        </w:rPr>
        <w:br/>
        <w:t>find == select</w:t>
      </w:r>
      <w:r w:rsidR="006C613A">
        <w:rPr>
          <w:lang w:val="en-US"/>
        </w:rPr>
        <w:br/>
        <w:t>All == *</w:t>
      </w:r>
      <w:r w:rsidR="006C613A">
        <w:rPr>
          <w:lang w:val="en-US" w:eastAsia="ko-Kore-KR"/>
        </w:rPr>
        <w:br/>
      </w:r>
      <w:r w:rsidR="006C613A">
        <w:rPr>
          <w:lang w:val="en-US" w:eastAsia="ko-Kore-KR"/>
        </w:rPr>
        <w:lastRenderedPageBreak/>
        <w:t>by == from</w:t>
      </w:r>
      <w:r w:rsidR="006C613A">
        <w:rPr>
          <w:lang w:val="en-US" w:eastAsia="ko-Kore-KR"/>
        </w:rPr>
        <w:br/>
      </w:r>
      <w:proofErr w:type="spellStart"/>
      <w:r w:rsidR="006C613A">
        <w:rPr>
          <w:lang w:val="en-US"/>
        </w:rPr>
        <w:t>Dno</w:t>
      </w:r>
      <w:proofErr w:type="spellEnd"/>
      <w:r w:rsidR="006C613A">
        <w:rPr>
          <w:lang w:val="en-US"/>
        </w:rPr>
        <w:t xml:space="preserve"> == </w:t>
      </w:r>
      <w:proofErr w:type="spellStart"/>
      <w:r w:rsidR="006C613A">
        <w:rPr>
          <w:lang w:val="en-US"/>
        </w:rPr>
        <w:t>dno</w:t>
      </w:r>
      <w:proofErr w:type="spellEnd"/>
      <w:r w:rsidR="002A6191">
        <w:rPr>
          <w:lang w:val="en-US"/>
        </w:rPr>
        <w:br/>
      </w:r>
      <w:proofErr w:type="spellStart"/>
      <w:r w:rsidR="00DD2754">
        <w:rPr>
          <w:lang w:val="en-US"/>
        </w:rPr>
        <w:t>OrderBy</w:t>
      </w:r>
      <w:proofErr w:type="spellEnd"/>
      <w:r w:rsidR="00DD2754">
        <w:rPr>
          <w:lang w:val="en-US"/>
        </w:rPr>
        <w:t xml:space="preserve"> == order by</w:t>
      </w:r>
      <w:r w:rsidR="00DD2754">
        <w:rPr>
          <w:lang w:val="en-US"/>
        </w:rPr>
        <w:br/>
      </w:r>
      <w:proofErr w:type="spellStart"/>
      <w:r w:rsidR="00DD2754">
        <w:rPr>
          <w:lang w:val="en-US"/>
        </w:rPr>
        <w:t>DnoDesc</w:t>
      </w:r>
      <w:proofErr w:type="spellEnd"/>
      <w:r w:rsidR="00DD2754">
        <w:rPr>
          <w:lang w:val="en-US"/>
        </w:rPr>
        <w:t xml:space="preserve"> == </w:t>
      </w:r>
      <w:proofErr w:type="spellStart"/>
      <w:r w:rsidR="00DD2754">
        <w:rPr>
          <w:lang w:val="en-US"/>
        </w:rPr>
        <w:t>dno</w:t>
      </w:r>
      <w:proofErr w:type="spellEnd"/>
      <w:r w:rsidR="00DD2754">
        <w:rPr>
          <w:lang w:val="en-US"/>
        </w:rPr>
        <w:t xml:space="preserve"> desc</w:t>
      </w:r>
      <w:r w:rsidR="006C613A">
        <w:rPr>
          <w:lang w:val="en-US"/>
        </w:rPr>
        <w:br/>
      </w:r>
    </w:p>
    <w:p w14:paraId="0CD9C452" w14:textId="4DB8C4DC" w:rsidR="001F370E" w:rsidRDefault="0000543F" w:rsidP="001F370E">
      <w:pPr>
        <w:pStyle w:val="a"/>
        <w:ind w:left="490"/>
        <w:rPr>
          <w:lang w:val="en-US" w:eastAsia="ko-Kore-KR"/>
        </w:rPr>
      </w:pPr>
      <w:r>
        <w:rPr>
          <w:lang w:val="en-US" w:eastAsia="ko-Kore-KR"/>
        </w:rPr>
        <w:t>@</w:t>
      </w:r>
      <w:r>
        <w:rPr>
          <w:rFonts w:hint="eastAsia"/>
          <w:lang w:val="en-US"/>
        </w:rPr>
        <w:t>Q</w:t>
      </w:r>
      <w:r>
        <w:rPr>
          <w:lang w:val="en-US"/>
        </w:rPr>
        <w:t>uery(value=”SQL</w:t>
      </w:r>
      <w:r>
        <w:rPr>
          <w:rFonts w:hint="eastAsia"/>
          <w:lang w:val="en-US"/>
        </w:rPr>
        <w:t>문</w:t>
      </w:r>
      <w:r>
        <w:rPr>
          <w:lang w:val="en-US"/>
        </w:rPr>
        <w:t xml:space="preserve">”) :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  <w:r>
        <w:rPr>
          <w:lang w:val="en-US"/>
        </w:rPr>
        <w:br/>
      </w:r>
      <w:r>
        <w:rPr>
          <w:rFonts w:hint="eastAsia"/>
          <w:lang w:val="en-US"/>
        </w:rPr>
        <w:t>옵션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nativeQuery</w:t>
      </w:r>
      <w:proofErr w:type="spellEnd"/>
      <w:r>
        <w:rPr>
          <w:lang w:val="en-US"/>
        </w:rPr>
        <w:t xml:space="preserve"> = true : </w:t>
      </w:r>
      <w:r>
        <w:rPr>
          <w:rFonts w:hint="eastAsia"/>
          <w:lang w:val="en-US"/>
        </w:rPr>
        <w:t>일반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문으로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 Oracle, MySQL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r>
        <w:rPr>
          <w:lang w:val="en-US"/>
        </w:rPr>
        <w:br/>
        <w:t xml:space="preserve">           </w:t>
      </w:r>
      <w:proofErr w:type="spellStart"/>
      <w:r>
        <w:rPr>
          <w:lang w:val="en-US"/>
        </w:rPr>
        <w:t>nativeQuery</w:t>
      </w:r>
      <w:proofErr w:type="spellEnd"/>
      <w:r>
        <w:rPr>
          <w:lang w:val="en-US"/>
        </w:rPr>
        <w:t xml:space="preserve"> = false, </w:t>
      </w:r>
      <w:r>
        <w:rPr>
          <w:rFonts w:hint="eastAsia"/>
          <w:lang w:val="en-US"/>
        </w:rPr>
        <w:t>생략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</w:t>
      </w:r>
    </w:p>
    <w:p w14:paraId="2C5FDB30" w14:textId="70557A9B" w:rsidR="0012460D" w:rsidRDefault="00207233" w:rsidP="0012460D">
      <w:pPr>
        <w:pStyle w:val="a"/>
        <w:ind w:left="490"/>
        <w:rPr>
          <w:lang w:val="en-US" w:eastAsia="ko-Kore-KR"/>
        </w:rPr>
      </w:pP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테이블명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컬럼명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클래스명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속성</w:t>
      </w:r>
      <w:r>
        <w:rPr>
          <w:lang w:val="en-US"/>
        </w:rPr>
        <w:t>(</w:t>
      </w:r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명으로</w:t>
      </w:r>
      <w:r>
        <w:rPr>
          <w:rFonts w:hint="eastAsia"/>
          <w:lang w:val="en-US"/>
        </w:rPr>
        <w:t xml:space="preserve"> </w:t>
      </w:r>
      <w:r w:rsidR="00C750EB">
        <w:rPr>
          <w:rFonts w:hint="eastAsia"/>
          <w:lang w:val="en-US"/>
        </w:rPr>
        <w:t>대체</w:t>
      </w:r>
      <w:r w:rsidR="00A42B61">
        <w:rPr>
          <w:lang w:val="en-US"/>
        </w:rPr>
        <w:br/>
      </w:r>
      <w:r w:rsidR="00A42B61">
        <w:rPr>
          <w:rFonts w:hint="eastAsia"/>
          <w:lang w:val="en-US"/>
        </w:rPr>
        <w:t>특징</w:t>
      </w:r>
      <w:r w:rsidR="00A42B61">
        <w:rPr>
          <w:rFonts w:hint="eastAsia"/>
          <w:lang w:val="en-US"/>
        </w:rPr>
        <w:t xml:space="preserve"> </w:t>
      </w:r>
      <w:r w:rsidR="00A42B61">
        <w:rPr>
          <w:lang w:val="en-US"/>
        </w:rPr>
        <w:t xml:space="preserve">: 1) </w:t>
      </w:r>
      <w:r w:rsidR="00A42B61">
        <w:rPr>
          <w:rFonts w:hint="eastAsia"/>
          <w:lang w:val="en-US"/>
        </w:rPr>
        <w:t>대소문자</w:t>
      </w:r>
      <w:r w:rsidR="00A42B61">
        <w:rPr>
          <w:rFonts w:hint="eastAsia"/>
          <w:lang w:val="en-US"/>
        </w:rPr>
        <w:t xml:space="preserve"> </w:t>
      </w:r>
      <w:r w:rsidR="00A42B61">
        <w:rPr>
          <w:rFonts w:hint="eastAsia"/>
          <w:lang w:val="en-US"/>
        </w:rPr>
        <w:t>구분</w:t>
      </w:r>
      <w:r w:rsidR="00A42B61">
        <w:rPr>
          <w:lang w:val="en-US"/>
        </w:rPr>
        <w:br/>
        <w:t xml:space="preserve">           2) </w:t>
      </w:r>
      <w:r w:rsidR="00A42B61">
        <w:rPr>
          <w:rFonts w:hint="eastAsia"/>
          <w:lang w:val="en-US"/>
        </w:rPr>
        <w:t>테이블명</w:t>
      </w:r>
      <w:r w:rsidR="00A42B61">
        <w:rPr>
          <w:rFonts w:hint="eastAsia"/>
          <w:lang w:val="en-US"/>
        </w:rPr>
        <w:t>,</w:t>
      </w:r>
      <w:r w:rsidR="00A42B61">
        <w:rPr>
          <w:lang w:val="en-US"/>
        </w:rPr>
        <w:t xml:space="preserve"> </w:t>
      </w:r>
      <w:proofErr w:type="spellStart"/>
      <w:r w:rsidR="00A42B61">
        <w:rPr>
          <w:rFonts w:hint="eastAsia"/>
          <w:lang w:val="en-US"/>
        </w:rPr>
        <w:t>컬럼명</w:t>
      </w:r>
      <w:proofErr w:type="spellEnd"/>
      <w:r w:rsidR="00A42B61">
        <w:rPr>
          <w:rFonts w:hint="eastAsia"/>
          <w:lang w:val="en-US"/>
        </w:rPr>
        <w:t xml:space="preserve"> </w:t>
      </w:r>
      <w:r w:rsidR="00A42B61">
        <w:rPr>
          <w:lang w:val="en-US"/>
        </w:rPr>
        <w:t xml:space="preserve">-&gt; </w:t>
      </w:r>
      <w:r w:rsidR="00A42B61">
        <w:rPr>
          <w:rFonts w:hint="eastAsia"/>
          <w:lang w:val="en-US"/>
        </w:rPr>
        <w:t>클래스명</w:t>
      </w:r>
      <w:r w:rsidR="00A42B61">
        <w:rPr>
          <w:rFonts w:hint="eastAsia"/>
          <w:lang w:val="en-US"/>
        </w:rPr>
        <w:t>,</w:t>
      </w:r>
      <w:r w:rsidR="00A42B61">
        <w:rPr>
          <w:lang w:val="en-US"/>
        </w:rPr>
        <w:t xml:space="preserve"> </w:t>
      </w:r>
      <w:proofErr w:type="spellStart"/>
      <w:r w:rsidR="00A42B61">
        <w:rPr>
          <w:rFonts w:hint="eastAsia"/>
          <w:lang w:val="en-US"/>
        </w:rPr>
        <w:t>속성명</w:t>
      </w:r>
      <w:proofErr w:type="spellEnd"/>
      <w:r w:rsidR="00A42B61">
        <w:rPr>
          <w:rFonts w:hint="eastAsia"/>
          <w:lang w:val="en-US"/>
        </w:rPr>
        <w:t>(</w:t>
      </w:r>
      <w:proofErr w:type="spellStart"/>
      <w:r w:rsidR="00A42B61">
        <w:rPr>
          <w:rFonts w:hint="eastAsia"/>
          <w:lang w:val="en-US"/>
        </w:rPr>
        <w:t>필드명</w:t>
      </w:r>
      <w:proofErr w:type="spellEnd"/>
      <w:r w:rsidR="00A42B61">
        <w:rPr>
          <w:rFonts w:hint="eastAsia"/>
          <w:lang w:val="en-US"/>
        </w:rPr>
        <w:t>)</w:t>
      </w:r>
      <w:r w:rsidR="005A05C5">
        <w:rPr>
          <w:lang w:val="en-US"/>
        </w:rPr>
        <w:br/>
        <w:t xml:space="preserve">           3) * </w:t>
      </w:r>
      <w:r w:rsidR="005A05C5">
        <w:rPr>
          <w:rFonts w:hint="eastAsia"/>
          <w:lang w:val="en-US"/>
        </w:rPr>
        <w:t>사용</w:t>
      </w:r>
      <w:r w:rsidR="005A05C5">
        <w:rPr>
          <w:rFonts w:hint="eastAsia"/>
          <w:lang w:val="en-US"/>
        </w:rPr>
        <w:t xml:space="preserve"> </w:t>
      </w:r>
      <w:r w:rsidR="005A05C5">
        <w:rPr>
          <w:rFonts w:hint="eastAsia"/>
          <w:lang w:val="en-US"/>
        </w:rPr>
        <w:t>못함</w:t>
      </w:r>
      <w:r w:rsidR="005A05C5">
        <w:rPr>
          <w:rFonts w:hint="eastAsia"/>
          <w:lang w:val="en-US"/>
        </w:rPr>
        <w:t xml:space="preserve"> </w:t>
      </w:r>
      <w:r w:rsidR="005A05C5">
        <w:rPr>
          <w:lang w:val="en-US"/>
        </w:rPr>
        <w:t xml:space="preserve">: </w:t>
      </w:r>
      <w:r w:rsidR="005A05C5">
        <w:rPr>
          <w:rFonts w:hint="eastAsia"/>
          <w:lang w:val="en-US"/>
        </w:rPr>
        <w:t>대신</w:t>
      </w:r>
      <w:r w:rsidR="005A05C5">
        <w:rPr>
          <w:rFonts w:hint="eastAsia"/>
          <w:lang w:val="en-US"/>
        </w:rPr>
        <w:t xml:space="preserve"> </w:t>
      </w:r>
      <w:r w:rsidR="005A05C5">
        <w:rPr>
          <w:rFonts w:hint="eastAsia"/>
          <w:lang w:val="en-US"/>
        </w:rPr>
        <w:t>클래스명에</w:t>
      </w:r>
      <w:r w:rsidR="005A05C5">
        <w:rPr>
          <w:rFonts w:hint="eastAsia"/>
          <w:lang w:val="en-US"/>
        </w:rPr>
        <w:t xml:space="preserve"> </w:t>
      </w:r>
      <w:r w:rsidR="005A05C5">
        <w:rPr>
          <w:rFonts w:hint="eastAsia"/>
          <w:lang w:val="en-US"/>
        </w:rPr>
        <w:t>별칭을</w:t>
      </w:r>
      <w:r w:rsidR="005A05C5">
        <w:rPr>
          <w:rFonts w:hint="eastAsia"/>
          <w:lang w:val="en-US"/>
        </w:rPr>
        <w:t xml:space="preserve"> </w:t>
      </w:r>
      <w:r w:rsidR="005A05C5">
        <w:rPr>
          <w:rFonts w:hint="eastAsia"/>
          <w:lang w:val="en-US"/>
        </w:rPr>
        <w:t>부여해서</w:t>
      </w:r>
      <w:r w:rsidR="005A05C5">
        <w:rPr>
          <w:rFonts w:hint="eastAsia"/>
          <w:lang w:val="en-US"/>
        </w:rPr>
        <w:t xml:space="preserve"> </w:t>
      </w:r>
      <w:r w:rsidR="005A05C5">
        <w:rPr>
          <w:rFonts w:hint="eastAsia"/>
          <w:lang w:val="en-US"/>
        </w:rPr>
        <w:t>사용</w:t>
      </w:r>
      <w:r w:rsidR="0012460D">
        <w:rPr>
          <w:lang w:val="en-US" w:eastAsia="ko-Kore-KR"/>
        </w:rPr>
        <w:br/>
        <w:t xml:space="preserve">ex) Select d.* from </w:t>
      </w:r>
      <w:proofErr w:type="spellStart"/>
      <w:r w:rsidR="0012460D">
        <w:rPr>
          <w:lang w:val="en-US" w:eastAsia="ko-Kore-KR"/>
        </w:rPr>
        <w:t>tb_dept</w:t>
      </w:r>
      <w:proofErr w:type="spellEnd"/>
      <w:r w:rsidR="0012460D">
        <w:rPr>
          <w:lang w:val="en-US" w:eastAsia="ko-Kore-KR"/>
        </w:rPr>
        <w:t xml:space="preserve"> d where </w:t>
      </w:r>
      <w:proofErr w:type="spellStart"/>
      <w:r w:rsidR="0012460D">
        <w:rPr>
          <w:lang w:val="en-US" w:eastAsia="ko-Kore-KR"/>
        </w:rPr>
        <w:t>d.dno</w:t>
      </w:r>
      <w:proofErr w:type="spellEnd"/>
      <w:r w:rsidR="0012460D">
        <w:rPr>
          <w:lang w:val="en-US" w:eastAsia="ko-Kore-KR"/>
        </w:rPr>
        <w:t xml:space="preserve"> = :</w:t>
      </w:r>
      <w:proofErr w:type="spellStart"/>
      <w:r w:rsidR="0012460D">
        <w:rPr>
          <w:lang w:val="en-US" w:eastAsia="ko-Kore-KR"/>
        </w:rPr>
        <w:t>dno</w:t>
      </w:r>
      <w:proofErr w:type="spellEnd"/>
      <w:r w:rsidR="0012460D">
        <w:rPr>
          <w:lang w:val="en-US" w:eastAsia="ko-Kore-KR"/>
        </w:rPr>
        <w:t xml:space="preserve"> order by </w:t>
      </w:r>
      <w:proofErr w:type="spellStart"/>
      <w:r w:rsidR="0012460D">
        <w:rPr>
          <w:lang w:val="en-US" w:eastAsia="ko-Kore-KR"/>
        </w:rPr>
        <w:t>d.dno</w:t>
      </w:r>
      <w:proofErr w:type="spellEnd"/>
      <w:r w:rsidR="0012460D">
        <w:rPr>
          <w:lang w:val="en-US" w:eastAsia="ko-Kore-KR"/>
        </w:rPr>
        <w:t>;</w:t>
      </w:r>
      <w:r w:rsidR="0012460D">
        <w:rPr>
          <w:lang w:val="en-US" w:eastAsia="ko-Kore-KR"/>
        </w:rPr>
        <w:br/>
        <w:t>(</w:t>
      </w:r>
      <w:proofErr w:type="spellStart"/>
      <w:r w:rsidR="0012460D">
        <w:rPr>
          <w:rFonts w:hint="eastAsia"/>
          <w:lang w:val="en-US"/>
        </w:rPr>
        <w:t>객체쿼리</w:t>
      </w:r>
      <w:proofErr w:type="spellEnd"/>
      <w:r w:rsidR="0012460D">
        <w:rPr>
          <w:lang w:val="en-US"/>
        </w:rPr>
        <w:t xml:space="preserve"> </w:t>
      </w:r>
      <w:r w:rsidR="0012460D">
        <w:rPr>
          <w:rFonts w:hint="eastAsia"/>
          <w:lang w:val="en-US"/>
        </w:rPr>
        <w:t>변환</w:t>
      </w:r>
      <w:r w:rsidR="0012460D">
        <w:rPr>
          <w:rFonts w:hint="eastAsia"/>
          <w:lang w:val="en-US"/>
        </w:rPr>
        <w:t>)</w:t>
      </w:r>
      <w:r w:rsidR="0012460D">
        <w:rPr>
          <w:lang w:val="en-US" w:eastAsia="ko-Kore-KR"/>
        </w:rPr>
        <w:t xml:space="preserve">-&gt; Select d from Dept d where </w:t>
      </w:r>
      <w:proofErr w:type="spellStart"/>
      <w:r w:rsidR="0012460D">
        <w:rPr>
          <w:lang w:val="en-US" w:eastAsia="ko-Kore-KR"/>
        </w:rPr>
        <w:t>d.dno</w:t>
      </w:r>
      <w:proofErr w:type="spellEnd"/>
      <w:r w:rsidR="0012460D">
        <w:rPr>
          <w:lang w:val="en-US" w:eastAsia="ko-Kore-KR"/>
        </w:rPr>
        <w:t xml:space="preserve"> = :</w:t>
      </w:r>
      <w:proofErr w:type="spellStart"/>
      <w:r w:rsidR="0012460D">
        <w:rPr>
          <w:lang w:val="en-US" w:eastAsia="ko-Kore-KR"/>
        </w:rPr>
        <w:t>dno</w:t>
      </w:r>
      <w:proofErr w:type="spellEnd"/>
      <w:r w:rsidR="0012460D">
        <w:rPr>
          <w:lang w:val="en-US" w:eastAsia="ko-Kore-KR"/>
        </w:rPr>
        <w:t xml:space="preserve"> order by </w:t>
      </w:r>
      <w:proofErr w:type="spellStart"/>
      <w:r w:rsidR="0012460D">
        <w:rPr>
          <w:lang w:val="en-US" w:eastAsia="ko-Kore-KR"/>
        </w:rPr>
        <w:t>d.dno</w:t>
      </w:r>
      <w:proofErr w:type="spellEnd"/>
    </w:p>
    <w:p w14:paraId="1A4D7656" w14:textId="3253EE9C" w:rsidR="005C4DCD" w:rsidRPr="0012460D" w:rsidRDefault="005C4DCD" w:rsidP="0012460D">
      <w:pPr>
        <w:pStyle w:val="a"/>
        <w:ind w:left="490"/>
        <w:rPr>
          <w:rFonts w:hint="eastAsia"/>
          <w:lang w:val="en-US" w:eastAsia="ko-Kore-KR"/>
        </w:rPr>
      </w:pPr>
      <w:r>
        <w:rPr>
          <w:lang w:val="en-US"/>
        </w:rPr>
        <w:t xml:space="preserve">SQL </w:t>
      </w:r>
      <w:r>
        <w:rPr>
          <w:rFonts w:hint="eastAsia"/>
          <w:lang w:val="en-US"/>
        </w:rPr>
        <w:t>매개변수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매개변수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 :</w:t>
      </w:r>
      <w:r w:rsidR="001D2B93">
        <w:rPr>
          <w:rFonts w:hint="eastAsia"/>
          <w:lang w:val="en-US"/>
        </w:rPr>
        <w:t>매개</w:t>
      </w:r>
      <w:r>
        <w:rPr>
          <w:rFonts w:hint="eastAsia"/>
          <w:lang w:val="en-US"/>
        </w:rPr>
        <w:t>변수명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앞에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붙임</w:t>
      </w:r>
      <w:r>
        <w:rPr>
          <w:rFonts w:hint="eastAsia"/>
          <w:lang w:val="en-US"/>
        </w:rPr>
        <w:t>)</w:t>
      </w:r>
      <w:r w:rsidR="003C283F">
        <w:rPr>
          <w:lang w:val="en-US"/>
        </w:rPr>
        <w:br/>
        <w:t>:</w:t>
      </w:r>
      <w:r w:rsidR="001D2B93">
        <w:rPr>
          <w:rFonts w:hint="eastAsia"/>
          <w:lang w:val="en-US"/>
        </w:rPr>
        <w:t>매개</w:t>
      </w:r>
      <w:r w:rsidR="003C283F">
        <w:rPr>
          <w:rFonts w:hint="eastAsia"/>
          <w:lang w:val="en-US"/>
        </w:rPr>
        <w:t>변수명</w:t>
      </w:r>
      <w:r w:rsidR="003C283F">
        <w:rPr>
          <w:rFonts w:hint="eastAsia"/>
          <w:lang w:val="en-US"/>
        </w:rPr>
        <w:t xml:space="preserve"> </w:t>
      </w:r>
      <w:r w:rsidR="003C283F">
        <w:rPr>
          <w:lang w:val="en-US"/>
        </w:rPr>
        <w:t>== @Param(</w:t>
      </w:r>
      <w:r w:rsidR="001D2B93">
        <w:rPr>
          <w:rFonts w:hint="eastAsia"/>
          <w:lang w:val="en-US"/>
        </w:rPr>
        <w:t>매개</w:t>
      </w:r>
      <w:r w:rsidR="003C283F">
        <w:rPr>
          <w:rFonts w:hint="eastAsia"/>
          <w:lang w:val="en-US"/>
        </w:rPr>
        <w:t>변수명</w:t>
      </w:r>
      <w:r w:rsidR="003C283F">
        <w:rPr>
          <w:rFonts w:hint="eastAsia"/>
          <w:lang w:val="en-US"/>
        </w:rPr>
        <w:t>)</w:t>
      </w:r>
      <w:r w:rsidR="003C283F">
        <w:rPr>
          <w:lang w:val="en-US"/>
        </w:rPr>
        <w:t xml:space="preserve"> == int </w:t>
      </w:r>
      <w:r w:rsidR="001D2B93">
        <w:rPr>
          <w:rFonts w:hint="eastAsia"/>
          <w:lang w:val="en-US"/>
        </w:rPr>
        <w:t>매개</w:t>
      </w:r>
      <w:r w:rsidR="003C283F">
        <w:rPr>
          <w:rFonts w:hint="eastAsia"/>
          <w:lang w:val="en-US"/>
        </w:rPr>
        <w:t>변수명</w:t>
      </w:r>
      <w:r w:rsidR="003C283F">
        <w:rPr>
          <w:rFonts w:hint="eastAsia"/>
          <w:lang w:val="en-US"/>
        </w:rPr>
        <w:t xml:space="preserve"> </w:t>
      </w:r>
      <w:r w:rsidR="003C283F">
        <w:rPr>
          <w:rFonts w:hint="eastAsia"/>
          <w:lang w:val="en-US"/>
        </w:rPr>
        <w:t>모두</w:t>
      </w:r>
      <w:r w:rsidR="003C283F">
        <w:rPr>
          <w:rFonts w:hint="eastAsia"/>
          <w:lang w:val="en-US"/>
        </w:rPr>
        <w:t xml:space="preserve"> </w:t>
      </w:r>
      <w:r w:rsidR="003C283F">
        <w:rPr>
          <w:rFonts w:hint="eastAsia"/>
          <w:lang w:val="en-US"/>
        </w:rPr>
        <w:t>같음</w:t>
      </w:r>
      <w:r>
        <w:rPr>
          <w:lang w:val="en-US"/>
        </w:rPr>
        <w:br/>
        <w:t xml:space="preserve">ex) select d.* from </w:t>
      </w:r>
      <w:proofErr w:type="spellStart"/>
      <w:r>
        <w:rPr>
          <w:lang w:val="en-US"/>
        </w:rPr>
        <w:t>tb_dept</w:t>
      </w:r>
      <w:proofErr w:type="spellEnd"/>
      <w:r>
        <w:rPr>
          <w:lang w:val="en-US"/>
        </w:rPr>
        <w:t xml:space="preserve"> d where </w:t>
      </w:r>
      <w:proofErr w:type="spellStart"/>
      <w:r>
        <w:rPr>
          <w:lang w:val="en-US"/>
        </w:rPr>
        <w:t>d.dno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:</w:t>
      </w:r>
      <w:proofErr w:type="spellStart"/>
      <w:r>
        <w:rPr>
          <w:lang w:val="en-US"/>
        </w:rPr>
        <w:t>dno</w:t>
      </w:r>
      <w:proofErr w:type="spellEnd"/>
      <w:proofErr w:type="gramEnd"/>
      <w:r>
        <w:rPr>
          <w:lang w:val="en-US"/>
        </w:rPr>
        <w:br/>
        <w:t xml:space="preserve">     List&lt;Dept&gt; </w:t>
      </w:r>
      <w:proofErr w:type="spellStart"/>
      <w:r>
        <w:rPr>
          <w:lang w:val="en-US"/>
        </w:rPr>
        <w:t>selectDeptDno</w:t>
      </w:r>
      <w:proofErr w:type="spellEnd"/>
      <w:r>
        <w:rPr>
          <w:lang w:val="en-US"/>
        </w:rPr>
        <w:t xml:space="preserve">(@Param(“dno”) int </w:t>
      </w:r>
      <w:proofErr w:type="spellStart"/>
      <w:r>
        <w:rPr>
          <w:lang w:val="en-US"/>
        </w:rPr>
        <w:t>dno</w:t>
      </w:r>
      <w:proofErr w:type="spellEnd"/>
      <w:r>
        <w:rPr>
          <w:lang w:val="en-US"/>
        </w:rPr>
        <w:t>);</w:t>
      </w:r>
    </w:p>
    <w:sectPr w:rsidR="005C4DCD" w:rsidRPr="0012460D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392CE" w14:textId="77777777" w:rsidR="00DB1698" w:rsidRDefault="00DB1698">
      <w:pPr>
        <w:spacing w:after="0" w:line="240" w:lineRule="auto"/>
      </w:pPr>
      <w:r>
        <w:separator/>
      </w:r>
    </w:p>
  </w:endnote>
  <w:endnote w:type="continuationSeparator" w:id="0">
    <w:p w14:paraId="772560EC" w14:textId="77777777" w:rsidR="00DB1698" w:rsidRDefault="00DB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378F" w14:textId="77777777" w:rsidR="00DB1698" w:rsidRDefault="00DB1698">
      <w:pPr>
        <w:spacing w:after="0" w:line="240" w:lineRule="auto"/>
      </w:pPr>
      <w:r>
        <w:separator/>
      </w:r>
    </w:p>
  </w:footnote>
  <w:footnote w:type="continuationSeparator" w:id="0">
    <w:p w14:paraId="7C790F30" w14:textId="77777777" w:rsidR="00DB1698" w:rsidRDefault="00DB1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772C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  <w:num w:numId="19" w16cid:durableId="845512666">
    <w:abstractNumId w:val="13"/>
  </w:num>
  <w:num w:numId="20" w16cid:durableId="22050980">
    <w:abstractNumId w:val="13"/>
  </w:num>
  <w:num w:numId="21" w16cid:durableId="1949271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18F3"/>
    <w:rsid w:val="0000350F"/>
    <w:rsid w:val="00003ECD"/>
    <w:rsid w:val="0000543F"/>
    <w:rsid w:val="0001208B"/>
    <w:rsid w:val="000275AC"/>
    <w:rsid w:val="00037AC3"/>
    <w:rsid w:val="00050748"/>
    <w:rsid w:val="00054A4F"/>
    <w:rsid w:val="00054FC9"/>
    <w:rsid w:val="00060260"/>
    <w:rsid w:val="000647CC"/>
    <w:rsid w:val="0007158E"/>
    <w:rsid w:val="0008007E"/>
    <w:rsid w:val="00083850"/>
    <w:rsid w:val="00095DA9"/>
    <w:rsid w:val="000A4B9E"/>
    <w:rsid w:val="000B52EA"/>
    <w:rsid w:val="000C501A"/>
    <w:rsid w:val="000E358F"/>
    <w:rsid w:val="000E5800"/>
    <w:rsid w:val="000F4238"/>
    <w:rsid w:val="000F57BD"/>
    <w:rsid w:val="001006DD"/>
    <w:rsid w:val="00112479"/>
    <w:rsid w:val="0012460D"/>
    <w:rsid w:val="00126254"/>
    <w:rsid w:val="00130627"/>
    <w:rsid w:val="0013200D"/>
    <w:rsid w:val="00142FD1"/>
    <w:rsid w:val="001455FC"/>
    <w:rsid w:val="00145A93"/>
    <w:rsid w:val="00152474"/>
    <w:rsid w:val="00156EE5"/>
    <w:rsid w:val="001624C0"/>
    <w:rsid w:val="0016644F"/>
    <w:rsid w:val="001665A1"/>
    <w:rsid w:val="0017068C"/>
    <w:rsid w:val="001764FA"/>
    <w:rsid w:val="0019114C"/>
    <w:rsid w:val="0019479F"/>
    <w:rsid w:val="001953C1"/>
    <w:rsid w:val="00197DB4"/>
    <w:rsid w:val="001A30E2"/>
    <w:rsid w:val="001A615F"/>
    <w:rsid w:val="001B65A3"/>
    <w:rsid w:val="001D06B8"/>
    <w:rsid w:val="001D15F2"/>
    <w:rsid w:val="001D2B93"/>
    <w:rsid w:val="001D4667"/>
    <w:rsid w:val="001E0DB4"/>
    <w:rsid w:val="001F370E"/>
    <w:rsid w:val="002027B2"/>
    <w:rsid w:val="0020576D"/>
    <w:rsid w:val="00207233"/>
    <w:rsid w:val="00207DBD"/>
    <w:rsid w:val="00220BE0"/>
    <w:rsid w:val="00226414"/>
    <w:rsid w:val="00234723"/>
    <w:rsid w:val="00240195"/>
    <w:rsid w:val="002440ED"/>
    <w:rsid w:val="00253B7E"/>
    <w:rsid w:val="002559C3"/>
    <w:rsid w:val="00264F7A"/>
    <w:rsid w:val="002660CE"/>
    <w:rsid w:val="00272884"/>
    <w:rsid w:val="00277A88"/>
    <w:rsid w:val="00285A9A"/>
    <w:rsid w:val="0029242D"/>
    <w:rsid w:val="002A1704"/>
    <w:rsid w:val="002A6191"/>
    <w:rsid w:val="002D0698"/>
    <w:rsid w:val="002D5C86"/>
    <w:rsid w:val="002E4AF4"/>
    <w:rsid w:val="002F2CEC"/>
    <w:rsid w:val="002F466E"/>
    <w:rsid w:val="00316C5F"/>
    <w:rsid w:val="00316CD0"/>
    <w:rsid w:val="003233FF"/>
    <w:rsid w:val="00337AD2"/>
    <w:rsid w:val="0034340C"/>
    <w:rsid w:val="00345678"/>
    <w:rsid w:val="00364062"/>
    <w:rsid w:val="00366421"/>
    <w:rsid w:val="0037171F"/>
    <w:rsid w:val="00375762"/>
    <w:rsid w:val="00382921"/>
    <w:rsid w:val="0038378D"/>
    <w:rsid w:val="00385E1D"/>
    <w:rsid w:val="00390A28"/>
    <w:rsid w:val="003A150F"/>
    <w:rsid w:val="003A6E6F"/>
    <w:rsid w:val="003B5479"/>
    <w:rsid w:val="003C0B29"/>
    <w:rsid w:val="003C283F"/>
    <w:rsid w:val="003C71DA"/>
    <w:rsid w:val="003D2BAB"/>
    <w:rsid w:val="003E7C74"/>
    <w:rsid w:val="00400AC4"/>
    <w:rsid w:val="00425A0B"/>
    <w:rsid w:val="004315D3"/>
    <w:rsid w:val="00446C37"/>
    <w:rsid w:val="004637B7"/>
    <w:rsid w:val="00467B0F"/>
    <w:rsid w:val="0049014C"/>
    <w:rsid w:val="004902FA"/>
    <w:rsid w:val="00493F83"/>
    <w:rsid w:val="004A7A50"/>
    <w:rsid w:val="004B5405"/>
    <w:rsid w:val="004C3F09"/>
    <w:rsid w:val="004C7FA3"/>
    <w:rsid w:val="004D2659"/>
    <w:rsid w:val="004E1B62"/>
    <w:rsid w:val="004E5034"/>
    <w:rsid w:val="004E54F5"/>
    <w:rsid w:val="004F03C3"/>
    <w:rsid w:val="00510A1D"/>
    <w:rsid w:val="00515359"/>
    <w:rsid w:val="005172E9"/>
    <w:rsid w:val="0052343E"/>
    <w:rsid w:val="00535055"/>
    <w:rsid w:val="005426C0"/>
    <w:rsid w:val="00546A52"/>
    <w:rsid w:val="0055217F"/>
    <w:rsid w:val="00560D01"/>
    <w:rsid w:val="005651B0"/>
    <w:rsid w:val="005841F5"/>
    <w:rsid w:val="00584922"/>
    <w:rsid w:val="0058772F"/>
    <w:rsid w:val="00590788"/>
    <w:rsid w:val="00590DCC"/>
    <w:rsid w:val="00593B36"/>
    <w:rsid w:val="00597E4A"/>
    <w:rsid w:val="005A05C5"/>
    <w:rsid w:val="005A1D03"/>
    <w:rsid w:val="005A767C"/>
    <w:rsid w:val="005B12F4"/>
    <w:rsid w:val="005C4DCD"/>
    <w:rsid w:val="005C6346"/>
    <w:rsid w:val="005D366E"/>
    <w:rsid w:val="005E4684"/>
    <w:rsid w:val="005F32E0"/>
    <w:rsid w:val="00606F2B"/>
    <w:rsid w:val="00615BAB"/>
    <w:rsid w:val="0062006E"/>
    <w:rsid w:val="006239AA"/>
    <w:rsid w:val="0062597C"/>
    <w:rsid w:val="006302FF"/>
    <w:rsid w:val="00636FFF"/>
    <w:rsid w:val="00637701"/>
    <w:rsid w:val="00644914"/>
    <w:rsid w:val="006460CF"/>
    <w:rsid w:val="00660AFD"/>
    <w:rsid w:val="006B31BB"/>
    <w:rsid w:val="006B4E56"/>
    <w:rsid w:val="006C2FFD"/>
    <w:rsid w:val="006C613A"/>
    <w:rsid w:val="006C7F25"/>
    <w:rsid w:val="006D0D8C"/>
    <w:rsid w:val="006D166C"/>
    <w:rsid w:val="006D4E23"/>
    <w:rsid w:val="006E523B"/>
    <w:rsid w:val="00716E0E"/>
    <w:rsid w:val="007210BE"/>
    <w:rsid w:val="00721C7A"/>
    <w:rsid w:val="00722C96"/>
    <w:rsid w:val="0072358A"/>
    <w:rsid w:val="007264A1"/>
    <w:rsid w:val="00735820"/>
    <w:rsid w:val="00747B8F"/>
    <w:rsid w:val="00750636"/>
    <w:rsid w:val="00753B52"/>
    <w:rsid w:val="00765360"/>
    <w:rsid w:val="00773B73"/>
    <w:rsid w:val="00774C33"/>
    <w:rsid w:val="0078004D"/>
    <w:rsid w:val="00786869"/>
    <w:rsid w:val="007A424D"/>
    <w:rsid w:val="007B574B"/>
    <w:rsid w:val="007D22A4"/>
    <w:rsid w:val="007D5116"/>
    <w:rsid w:val="00812B65"/>
    <w:rsid w:val="00813644"/>
    <w:rsid w:val="008146BB"/>
    <w:rsid w:val="00814D05"/>
    <w:rsid w:val="00814FF0"/>
    <w:rsid w:val="00815144"/>
    <w:rsid w:val="0082393C"/>
    <w:rsid w:val="00825446"/>
    <w:rsid w:val="00831E3F"/>
    <w:rsid w:val="008417BC"/>
    <w:rsid w:val="0086004E"/>
    <w:rsid w:val="008730C3"/>
    <w:rsid w:val="00885482"/>
    <w:rsid w:val="00893C5D"/>
    <w:rsid w:val="008959D6"/>
    <w:rsid w:val="008B08EF"/>
    <w:rsid w:val="008B2287"/>
    <w:rsid w:val="008C3ED9"/>
    <w:rsid w:val="008D67AB"/>
    <w:rsid w:val="008E24EC"/>
    <w:rsid w:val="008E64B2"/>
    <w:rsid w:val="008F2D1C"/>
    <w:rsid w:val="00903194"/>
    <w:rsid w:val="00910316"/>
    <w:rsid w:val="00914FCF"/>
    <w:rsid w:val="00917E3C"/>
    <w:rsid w:val="00922F84"/>
    <w:rsid w:val="0092493C"/>
    <w:rsid w:val="00924C28"/>
    <w:rsid w:val="0092598E"/>
    <w:rsid w:val="00956A61"/>
    <w:rsid w:val="009652A4"/>
    <w:rsid w:val="009752DA"/>
    <w:rsid w:val="0098419C"/>
    <w:rsid w:val="00985BF0"/>
    <w:rsid w:val="00994337"/>
    <w:rsid w:val="009A3351"/>
    <w:rsid w:val="009B1657"/>
    <w:rsid w:val="009B7A04"/>
    <w:rsid w:val="009C6ABF"/>
    <w:rsid w:val="009D0C5D"/>
    <w:rsid w:val="009D7C19"/>
    <w:rsid w:val="009E0063"/>
    <w:rsid w:val="009E2CD7"/>
    <w:rsid w:val="00A109B6"/>
    <w:rsid w:val="00A113DC"/>
    <w:rsid w:val="00A124E9"/>
    <w:rsid w:val="00A12D7B"/>
    <w:rsid w:val="00A1331F"/>
    <w:rsid w:val="00A21EC9"/>
    <w:rsid w:val="00A22C8B"/>
    <w:rsid w:val="00A31715"/>
    <w:rsid w:val="00A41EEB"/>
    <w:rsid w:val="00A42B61"/>
    <w:rsid w:val="00A435B8"/>
    <w:rsid w:val="00A44B07"/>
    <w:rsid w:val="00A60DD1"/>
    <w:rsid w:val="00A66413"/>
    <w:rsid w:val="00A66622"/>
    <w:rsid w:val="00A835B4"/>
    <w:rsid w:val="00A85CEB"/>
    <w:rsid w:val="00A91926"/>
    <w:rsid w:val="00A93A54"/>
    <w:rsid w:val="00A9494E"/>
    <w:rsid w:val="00A95551"/>
    <w:rsid w:val="00AB4BD8"/>
    <w:rsid w:val="00AC51B3"/>
    <w:rsid w:val="00AC5889"/>
    <w:rsid w:val="00AC7371"/>
    <w:rsid w:val="00AF5FC1"/>
    <w:rsid w:val="00B06254"/>
    <w:rsid w:val="00B072C8"/>
    <w:rsid w:val="00B14705"/>
    <w:rsid w:val="00B15F99"/>
    <w:rsid w:val="00B25C2F"/>
    <w:rsid w:val="00B55891"/>
    <w:rsid w:val="00B74D25"/>
    <w:rsid w:val="00B77287"/>
    <w:rsid w:val="00B85CD1"/>
    <w:rsid w:val="00B91D76"/>
    <w:rsid w:val="00B960B2"/>
    <w:rsid w:val="00B96F8A"/>
    <w:rsid w:val="00BA4EDA"/>
    <w:rsid w:val="00BB603E"/>
    <w:rsid w:val="00BC5E8A"/>
    <w:rsid w:val="00BD0778"/>
    <w:rsid w:val="00BD07A5"/>
    <w:rsid w:val="00BD3F09"/>
    <w:rsid w:val="00BE3BE3"/>
    <w:rsid w:val="00BF618D"/>
    <w:rsid w:val="00C03AE9"/>
    <w:rsid w:val="00C06923"/>
    <w:rsid w:val="00C10B0C"/>
    <w:rsid w:val="00C26559"/>
    <w:rsid w:val="00C36E05"/>
    <w:rsid w:val="00C44F7A"/>
    <w:rsid w:val="00C4761F"/>
    <w:rsid w:val="00C750EB"/>
    <w:rsid w:val="00C77717"/>
    <w:rsid w:val="00CA1D36"/>
    <w:rsid w:val="00CA5E73"/>
    <w:rsid w:val="00CB13D1"/>
    <w:rsid w:val="00CD16D7"/>
    <w:rsid w:val="00CE1E6E"/>
    <w:rsid w:val="00CF1C6F"/>
    <w:rsid w:val="00CF2C26"/>
    <w:rsid w:val="00CF3092"/>
    <w:rsid w:val="00CF38AA"/>
    <w:rsid w:val="00CF513E"/>
    <w:rsid w:val="00D00F0C"/>
    <w:rsid w:val="00D02248"/>
    <w:rsid w:val="00D11341"/>
    <w:rsid w:val="00D14ED7"/>
    <w:rsid w:val="00D20F6D"/>
    <w:rsid w:val="00D2334C"/>
    <w:rsid w:val="00D25210"/>
    <w:rsid w:val="00D34709"/>
    <w:rsid w:val="00D34AEA"/>
    <w:rsid w:val="00D46C09"/>
    <w:rsid w:val="00D47E3E"/>
    <w:rsid w:val="00D574C4"/>
    <w:rsid w:val="00D61DD9"/>
    <w:rsid w:val="00D75832"/>
    <w:rsid w:val="00D76C32"/>
    <w:rsid w:val="00D846A1"/>
    <w:rsid w:val="00D86338"/>
    <w:rsid w:val="00DA1C5F"/>
    <w:rsid w:val="00DA4183"/>
    <w:rsid w:val="00DA48B2"/>
    <w:rsid w:val="00DB09F0"/>
    <w:rsid w:val="00DB1698"/>
    <w:rsid w:val="00DC5310"/>
    <w:rsid w:val="00DD2754"/>
    <w:rsid w:val="00DD35FA"/>
    <w:rsid w:val="00E17B0C"/>
    <w:rsid w:val="00E250FD"/>
    <w:rsid w:val="00E278D2"/>
    <w:rsid w:val="00E44BE7"/>
    <w:rsid w:val="00E51D4D"/>
    <w:rsid w:val="00E55322"/>
    <w:rsid w:val="00E609F1"/>
    <w:rsid w:val="00E70AFE"/>
    <w:rsid w:val="00E720C5"/>
    <w:rsid w:val="00E9699C"/>
    <w:rsid w:val="00E972FC"/>
    <w:rsid w:val="00EB235F"/>
    <w:rsid w:val="00EC35C9"/>
    <w:rsid w:val="00ED4304"/>
    <w:rsid w:val="00EE7C33"/>
    <w:rsid w:val="00F23E5F"/>
    <w:rsid w:val="00F27B2D"/>
    <w:rsid w:val="00F427E7"/>
    <w:rsid w:val="00F44F34"/>
    <w:rsid w:val="00F455FF"/>
    <w:rsid w:val="00F6136B"/>
    <w:rsid w:val="00F73B78"/>
    <w:rsid w:val="00F947A3"/>
    <w:rsid w:val="00F97A64"/>
    <w:rsid w:val="00FA2871"/>
    <w:rsid w:val="00FA56C6"/>
    <w:rsid w:val="00FA7E44"/>
    <w:rsid w:val="00FB0F01"/>
    <w:rsid w:val="00FB2FD2"/>
    <w:rsid w:val="00FC2DC2"/>
    <w:rsid w:val="00FC37E5"/>
    <w:rsid w:val="00FD0770"/>
    <w:rsid w:val="00FD0806"/>
    <w:rsid w:val="00FD3BE8"/>
    <w:rsid w:val="00FD7A77"/>
    <w:rsid w:val="00FE16AA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  <w:style w:type="character" w:styleId="af5">
    <w:name w:val="Hyperlink"/>
    <w:basedOn w:val="a2"/>
    <w:uiPriority w:val="99"/>
    <w:unhideWhenUsed/>
    <w:rsid w:val="00716E0E"/>
    <w:rPr>
      <w:color w:val="5E9EA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716E0E"/>
    <w:rPr>
      <w:color w:val="605E5C"/>
      <w:shd w:val="clear" w:color="auto" w:fill="E1DFDD"/>
    </w:rPr>
  </w:style>
  <w:style w:type="character" w:styleId="af7">
    <w:name w:val="FollowedHyperlink"/>
    <w:basedOn w:val="a2"/>
    <w:uiPriority w:val="99"/>
    <w:semiHidden/>
    <w:unhideWhenUsed/>
    <w:rsid w:val="00FD0806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3A6E83"/>
    <w:rsid w:val="004A7B18"/>
    <w:rsid w:val="0055190A"/>
    <w:rsid w:val="008270A7"/>
    <w:rsid w:val="00B93283"/>
    <w:rsid w:val="00D271FF"/>
    <w:rsid w:val="00D470DC"/>
    <w:rsid w:val="00DB5940"/>
    <w:rsid w:val="00E222D3"/>
    <w:rsid w:val="00E233DE"/>
    <w:rsid w:val="00EE651C"/>
    <w:rsid w:val="00E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345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375</cp:revision>
  <dcterms:created xsi:type="dcterms:W3CDTF">2022-09-26T19:53:00Z</dcterms:created>
  <dcterms:modified xsi:type="dcterms:W3CDTF">2022-10-25T21:10:00Z</dcterms:modified>
</cp:coreProperties>
</file>